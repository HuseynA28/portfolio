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80" w:tblpY="-1157"/>
        <w:tblW w:w="13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5386"/>
        <w:gridCol w:w="3402"/>
        <w:gridCol w:w="485"/>
        <w:gridCol w:w="2215"/>
      </w:tblGrid>
      <w:tr w:rsidR="003D19AB" w14:paraId="338A1CBD" w14:textId="77777777" w:rsidTr="009D11BC">
        <w:trPr>
          <w:trHeight w:val="2542"/>
        </w:trPr>
        <w:tc>
          <w:tcPr>
            <w:tcW w:w="2269" w:type="dxa"/>
          </w:tcPr>
          <w:p w14:paraId="5C7EB67E" w14:textId="37EF2422" w:rsidR="003D19AB" w:rsidRDefault="0093732B" w:rsidP="00021722">
            <w:pPr>
              <w:jc w:val="center"/>
              <w:rPr>
                <w:b/>
                <w:color w:val="232323"/>
              </w:rPr>
            </w:pPr>
            <w:r w:rsidRPr="0032060A">
              <w:rPr>
                <w:rFonts w:ascii="Calibri" w:hAnsi="Calibri" w:cs="Calibri"/>
                <w:noProof/>
                <w:color w:val="657C9C" w:themeColor="text2" w:themeTint="BF"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 wp14:anchorId="6C2E8A05" wp14:editId="78DC1F4F">
                      <wp:simplePos x="0" y="0"/>
                      <wp:positionH relativeFrom="page">
                        <wp:posOffset>83922</wp:posOffset>
                      </wp:positionH>
                      <wp:positionV relativeFrom="paragraph">
                        <wp:posOffset>160274</wp:posOffset>
                      </wp:positionV>
                      <wp:extent cx="988828" cy="1360968"/>
                      <wp:effectExtent l="0" t="0" r="1905" b="10795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69748" cy="1342325"/>
                                <a:chOff x="12700" y="12700"/>
                                <a:chExt cx="1290955" cy="1828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25412" y="25402"/>
                                  <a:ext cx="1265555" cy="180338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pic:spPr>
                            </pic:pic>
                            <wps:wsp>
                              <wps:cNvPr id="3" name="Graphic 3"/>
                              <wps:cNvSpPr/>
                              <wps:spPr>
                                <a:xfrm>
                                  <a:off x="12700" y="12700"/>
                                  <a:ext cx="1290955" cy="18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0955" h="1828800">
                                      <a:moveTo>
                                        <a:pt x="0" y="0"/>
                                      </a:moveTo>
                                      <a:lnTo>
                                        <a:pt x="1290955" y="0"/>
                                      </a:lnTo>
                                      <a:lnTo>
                                        <a:pt x="1290955" y="1828800"/>
                                      </a:lnTo>
                                      <a:lnTo>
                                        <a:pt x="0" y="1828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444EA4" id="Group 1" o:spid="_x0000_s1026" style="position:absolute;margin-left:6.6pt;margin-top:12.6pt;width:77.85pt;height:107.15pt;z-index:251659264;mso-wrap-distance-left:0;mso-wrap-distance-right:0;mso-position-horizontal-relative:page;mso-width-relative:margin;mso-height-relative:margin" coordorigin="127,127" coordsize="12909,18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">
                      <v:shape id="Image 2" o:spid="_x0000_s1027" type="#_x0000_t75" style="position:absolute;left:254;top:254;width:12655;height:1803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" stroked="t" strokecolor="#cfcdcd [2894]">
                        <v:imagedata r:id="rId9" o:title=""/>
                      </v:shape>
                      <v:shape id="Graphic 3" o:spid="_x0000_s1028" style="position:absolute;left:127;top:127;width:12909;height:18288;visibility:visible;mso-wrap-style:square;v-text-anchor:top" coordsize="129095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" path="m,l1290955,r,1828800l,1828800,,xe" filled="f" strokecolor="#cfcdcd [2894]" strokeweight="2pt">
                        <v:path arrowok="t"/>
                      </v:shape>
                      <w10:wrap anchorx="page"/>
                    </v:group>
                  </w:pict>
                </mc:Fallback>
              </mc:AlternateContent>
            </w:r>
          </w:p>
          <w:p w14:paraId="042BE229" w14:textId="6CF96D9D" w:rsidR="003D19AB" w:rsidRDefault="003D19AB" w:rsidP="00021722">
            <w:pPr>
              <w:jc w:val="center"/>
              <w:rPr>
                <w:b/>
                <w:color w:val="232323"/>
              </w:rPr>
            </w:pPr>
          </w:p>
          <w:p w14:paraId="228FDEF7" w14:textId="77777777" w:rsidR="003D19AB" w:rsidRDefault="003D19AB" w:rsidP="00021722">
            <w:pPr>
              <w:jc w:val="center"/>
              <w:rPr>
                <w:b/>
                <w:color w:val="232323"/>
              </w:rPr>
            </w:pPr>
          </w:p>
          <w:p w14:paraId="046979AF" w14:textId="77777777" w:rsidR="003D19AB" w:rsidRDefault="003D19AB" w:rsidP="00021722">
            <w:pPr>
              <w:jc w:val="center"/>
              <w:rPr>
                <w:b/>
                <w:color w:val="232323"/>
              </w:rPr>
            </w:pPr>
          </w:p>
          <w:p w14:paraId="5D6DDAC8" w14:textId="77777777" w:rsidR="003D19AB" w:rsidRDefault="003D19AB" w:rsidP="00021722">
            <w:pPr>
              <w:jc w:val="center"/>
              <w:rPr>
                <w:b/>
                <w:color w:val="232323"/>
              </w:rPr>
            </w:pPr>
          </w:p>
          <w:p w14:paraId="5A6F0AF0" w14:textId="77777777" w:rsidR="003D19AB" w:rsidRDefault="003D19AB" w:rsidP="00021722">
            <w:pPr>
              <w:jc w:val="center"/>
              <w:rPr>
                <w:b/>
                <w:color w:val="232323"/>
              </w:rPr>
            </w:pPr>
          </w:p>
          <w:p w14:paraId="710382AF" w14:textId="77777777" w:rsidR="003D19AB" w:rsidRDefault="003D19AB" w:rsidP="00021722">
            <w:pPr>
              <w:jc w:val="center"/>
              <w:rPr>
                <w:b/>
                <w:color w:val="232323"/>
              </w:rPr>
            </w:pPr>
          </w:p>
          <w:p w14:paraId="1A918623" w14:textId="77777777" w:rsidR="003D19AB" w:rsidRPr="00455755" w:rsidRDefault="003D19AB" w:rsidP="00AB6DF6">
            <w:pPr>
              <w:rPr>
                <w:b/>
                <w:color w:val="232323"/>
              </w:rPr>
            </w:pPr>
          </w:p>
        </w:tc>
        <w:tc>
          <w:tcPr>
            <w:tcW w:w="5386" w:type="dxa"/>
          </w:tcPr>
          <w:p w14:paraId="4D09AF0F" w14:textId="77777777" w:rsidR="00145EE2" w:rsidRPr="00145EE2" w:rsidRDefault="00145EE2" w:rsidP="00021722">
            <w:pPr>
              <w:pStyle w:val="Title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14:paraId="5BD3AB94" w14:textId="69CE34FA" w:rsidR="003D19AB" w:rsidRPr="002750EC" w:rsidRDefault="00145EE2" w:rsidP="00145EE2">
            <w:pPr>
              <w:pStyle w:val="Title"/>
              <w:rPr>
                <w:rFonts w:ascii="Calibri" w:hAnsi="Calibri" w:cs="Calibri"/>
                <w:sz w:val="44"/>
                <w:szCs w:val="44"/>
                <w:lang w:val="en-US"/>
              </w:rPr>
            </w:pPr>
            <w:r>
              <w:rPr>
                <w:rFonts w:ascii="Calibri" w:hAnsi="Calibri" w:cs="Calibri"/>
                <w:sz w:val="44"/>
                <w:szCs w:val="44"/>
                <w:lang w:val="en-US"/>
              </w:rPr>
              <w:t xml:space="preserve">  </w:t>
            </w:r>
            <w:r w:rsidR="003D19AB" w:rsidRPr="002750EC">
              <w:rPr>
                <w:rFonts w:ascii="Calibri" w:hAnsi="Calibri" w:cs="Calibri"/>
                <w:sz w:val="44"/>
                <w:szCs w:val="44"/>
                <w:lang w:val="en-US"/>
              </w:rPr>
              <w:t>Huseyn</w:t>
            </w:r>
            <w:r w:rsidR="003D19AB" w:rsidRPr="002750EC">
              <w:rPr>
                <w:rFonts w:ascii="Calibri" w:hAnsi="Calibri" w:cs="Calibri"/>
                <w:spacing w:val="-3"/>
                <w:sz w:val="44"/>
                <w:szCs w:val="44"/>
                <w:lang w:val="en-US"/>
              </w:rPr>
              <w:t xml:space="preserve"> </w:t>
            </w:r>
            <w:r w:rsidR="003D19AB" w:rsidRPr="002750EC">
              <w:rPr>
                <w:rFonts w:ascii="Calibri" w:hAnsi="Calibri" w:cs="Calibri"/>
                <w:spacing w:val="-2"/>
                <w:sz w:val="44"/>
                <w:szCs w:val="44"/>
                <w:lang w:val="en-US"/>
              </w:rPr>
              <w:t>Abdullayev</w:t>
            </w:r>
          </w:p>
          <w:p w14:paraId="2AA97B5E" w14:textId="671B79C9" w:rsidR="009D11BC" w:rsidRDefault="002750EC" w:rsidP="002750E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   </w:t>
            </w:r>
            <w:r w:rsidR="003D19AB" w:rsidRPr="00E35CFB">
              <w:rPr>
                <w:rFonts w:ascii="Calibri" w:hAnsi="Calibri" w:cs="Calibri"/>
                <w:sz w:val="24"/>
                <w:szCs w:val="24"/>
                <w:lang w:val="en-US"/>
              </w:rPr>
              <w:t>Data Scientist &amp; ML Engineer</w:t>
            </w:r>
          </w:p>
          <w:p w14:paraId="62BC91D6" w14:textId="77777777" w:rsidR="00773563" w:rsidRPr="00773563" w:rsidRDefault="00773563" w:rsidP="002750EC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626A35D0" w14:textId="30C9FE88" w:rsidR="009D11BC" w:rsidRPr="009D11BC" w:rsidRDefault="0095107E" w:rsidP="00F25963">
            <w:pPr>
              <w:jc w:val="both"/>
              <w:rPr>
                <w:rFonts w:ascii="Calibri" w:hAnsi="Calibri" w:cs="Calibri"/>
                <w:color w:val="232323"/>
                <w:sz w:val="20"/>
                <w:szCs w:val="20"/>
                <w:lang w:val="en-US"/>
              </w:rPr>
            </w:pPr>
            <w:r w:rsidRPr="0095107E">
              <w:rPr>
                <w:rFonts w:ascii="Calibri" w:hAnsi="Calibri" w:cs="Calibri"/>
                <w:color w:val="232323"/>
                <w:sz w:val="20"/>
                <w:szCs w:val="20"/>
                <w:lang w:val="en-US"/>
              </w:rPr>
              <w:t>With several years of experience in data science and engineering, specializing in machine learning in the automotive and consulting industries, I can develop MLOps systems that automate machine learning workflows. My expertise in ML algorithms and optimization effectively contributes to cost reduction and time savings</w:t>
            </w:r>
            <w:r w:rsidR="009F1515">
              <w:rPr>
                <w:rFonts w:ascii="Calibri" w:hAnsi="Calibri" w:cs="Calibri"/>
                <w:color w:val="232323"/>
                <w:sz w:val="20"/>
                <w:szCs w:val="20"/>
                <w:lang w:val="en-US"/>
              </w:rPr>
              <w:t>.</w:t>
            </w:r>
          </w:p>
        </w:tc>
        <w:tc>
          <w:tcPr>
            <w:tcW w:w="6102" w:type="dxa"/>
            <w:gridSpan w:val="3"/>
          </w:tcPr>
          <w:p w14:paraId="40F65F02" w14:textId="77777777" w:rsidR="00142143" w:rsidRPr="0095107E" w:rsidRDefault="00142143" w:rsidP="00142143">
            <w:pPr>
              <w:pStyle w:val="ListParagraph"/>
              <w:ind w:right="316"/>
              <w:rPr>
                <w:rFonts w:ascii="Calibri"/>
                <w:color w:val="515151"/>
                <w:spacing w:val="-4"/>
                <w:sz w:val="18"/>
                <w:lang w:val="en-US"/>
              </w:rPr>
            </w:pPr>
          </w:p>
          <w:p w14:paraId="7F1F2B9C" w14:textId="77777777" w:rsidR="00142143" w:rsidRPr="0095107E" w:rsidRDefault="00142143" w:rsidP="00142143">
            <w:pPr>
              <w:pStyle w:val="ListParagraph"/>
              <w:ind w:right="316"/>
              <w:rPr>
                <w:rFonts w:ascii="Calibri"/>
                <w:color w:val="515151"/>
                <w:spacing w:val="-4"/>
                <w:sz w:val="18"/>
                <w:lang w:val="en-US"/>
              </w:rPr>
            </w:pPr>
          </w:p>
          <w:p w14:paraId="61A5F619" w14:textId="77777777" w:rsidR="00F25963" w:rsidRPr="0095107E" w:rsidRDefault="00F25963" w:rsidP="00142143">
            <w:pPr>
              <w:pStyle w:val="ListParagraph"/>
              <w:ind w:right="316"/>
              <w:rPr>
                <w:rFonts w:ascii="Calibri"/>
                <w:color w:val="515151"/>
                <w:spacing w:val="-4"/>
                <w:sz w:val="18"/>
                <w:lang w:val="en-US"/>
              </w:rPr>
            </w:pPr>
          </w:p>
          <w:p w14:paraId="22FB6A2D" w14:textId="77777777" w:rsidR="00F25963" w:rsidRPr="0095107E" w:rsidRDefault="00F25963" w:rsidP="00142143">
            <w:pPr>
              <w:pStyle w:val="ListParagraph"/>
              <w:ind w:right="316"/>
              <w:rPr>
                <w:rFonts w:ascii="Calibri"/>
                <w:color w:val="515151"/>
                <w:spacing w:val="-4"/>
                <w:sz w:val="18"/>
                <w:lang w:val="en-US"/>
              </w:rPr>
            </w:pPr>
          </w:p>
          <w:p w14:paraId="31AC2D5D" w14:textId="77777777" w:rsidR="00142143" w:rsidRPr="0095107E" w:rsidRDefault="00142143" w:rsidP="00142143">
            <w:pPr>
              <w:pStyle w:val="ListParagraph"/>
              <w:ind w:right="316"/>
              <w:rPr>
                <w:rFonts w:ascii="Calibri"/>
                <w:color w:val="515151"/>
                <w:spacing w:val="-4"/>
                <w:sz w:val="18"/>
                <w:lang w:val="en-US"/>
              </w:rPr>
            </w:pPr>
          </w:p>
          <w:p w14:paraId="1F9F5FBB" w14:textId="2248FCD3" w:rsidR="003D19AB" w:rsidRPr="00145EE2" w:rsidRDefault="007946A3" w:rsidP="00145EE2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ind w:right="316" w:hanging="686"/>
              <w:rPr>
                <w:rFonts w:ascii="Times New Roman" w:hAnsi="Times New Roman" w:cs="Times New Roman"/>
                <w:color w:val="515151"/>
                <w:spacing w:val="-4"/>
                <w:sz w:val="20"/>
                <w:szCs w:val="20"/>
                <w:lang w:val="en-US"/>
              </w:rPr>
            </w:pPr>
            <w:r w:rsidRPr="0095107E">
              <w:rPr>
                <w:lang w:val="en-US"/>
              </w:rPr>
              <w:t xml:space="preserve"> </w:t>
            </w:r>
            <w:r w:rsidR="006E5214" w:rsidRPr="0095107E">
              <w:rPr>
                <w:lang w:val="en-US"/>
              </w:rPr>
              <w:t xml:space="preserve"> </w:t>
            </w:r>
            <w:r w:rsidR="00686AEB" w:rsidRPr="0095107E">
              <w:rPr>
                <w:lang w:val="en-US"/>
              </w:rPr>
              <w:t xml:space="preserve"> </w:t>
            </w:r>
          </w:p>
          <w:p w14:paraId="40B3046E" w14:textId="77777777" w:rsidR="00145EE2" w:rsidRPr="00145EE2" w:rsidRDefault="00145EE2" w:rsidP="00145EE2">
            <w:pPr>
              <w:pStyle w:val="ListParagraph"/>
              <w:ind w:right="316"/>
              <w:rPr>
                <w:rFonts w:ascii="Times New Roman" w:hAnsi="Times New Roman" w:cs="Times New Roman"/>
                <w:color w:val="515151"/>
                <w:spacing w:val="-4"/>
                <w:sz w:val="2"/>
                <w:szCs w:val="2"/>
                <w:lang w:val="en-US"/>
              </w:rPr>
            </w:pPr>
          </w:p>
          <w:p w14:paraId="40284361" w14:textId="51202B7E" w:rsidR="003D19AB" w:rsidRPr="006E5214" w:rsidRDefault="003D19AB" w:rsidP="00145EE2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4684"/>
              </w:tabs>
              <w:ind w:left="601" w:hanging="601"/>
              <w:rPr>
                <w:rStyle w:val="Hyperlink"/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6E521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huseyn_abdullayev@outlook.</w:t>
            </w:r>
            <w:r w:rsidR="00EF01E1" w:rsidRPr="006E521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de</w:t>
            </w:r>
          </w:p>
          <w:p w14:paraId="32EA6640" w14:textId="4ECE8916" w:rsidR="00145EE2" w:rsidRPr="00145EE2" w:rsidRDefault="00145EE2" w:rsidP="00AD3368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3563"/>
              </w:tabs>
              <w:ind w:left="601" w:hanging="567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E35CFB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BB61682" wp14:editId="1EA28E2A">
                  <wp:simplePos x="0" y="0"/>
                  <wp:positionH relativeFrom="column">
                    <wp:posOffset>28041</wp:posOffset>
                  </wp:positionH>
                  <wp:positionV relativeFrom="paragraph">
                    <wp:posOffset>194147</wp:posOffset>
                  </wp:positionV>
                  <wp:extent cx="175260" cy="182880"/>
                  <wp:effectExtent l="0" t="0" r="0" b="7620"/>
                  <wp:wrapNone/>
                  <wp:docPr id="9" name="Image 9" descr="A black and white logo  Description automatically generated with low confidence ">
                    <a:hlinkClick xmlns:a="http://schemas.openxmlformats.org/drawingml/2006/main" r:id="rId10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 descr="A black and white logo  Description automatically generated with low confidence 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19AB" w:rsidRPr="00145EE2">
              <w:rPr>
                <w:rFonts w:ascii="Calibri" w:hAnsi="Calibri" w:cs="Calibri"/>
                <w:sz w:val="20"/>
                <w:szCs w:val="20"/>
                <w:lang w:val="en-US"/>
              </w:rPr>
              <w:t>+49 (0) 152</w:t>
            </w:r>
            <w:r w:rsidR="008D1D1D"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  <w:r w:rsidR="003D19AB" w:rsidRPr="00145EE2">
              <w:rPr>
                <w:rFonts w:ascii="Calibri" w:hAnsi="Calibri" w:cs="Calibri"/>
                <w:spacing w:val="40"/>
                <w:sz w:val="20"/>
                <w:szCs w:val="20"/>
                <w:lang w:val="en-US"/>
              </w:rPr>
              <w:t xml:space="preserve"> </w:t>
            </w:r>
            <w:r w:rsidR="008D1D1D">
              <w:rPr>
                <w:rFonts w:ascii="Calibri" w:hAnsi="Calibri" w:cs="Calibri"/>
                <w:sz w:val="20"/>
                <w:szCs w:val="20"/>
                <w:lang w:val="en-US"/>
              </w:rPr>
              <w:t>600</w:t>
            </w:r>
            <w:r w:rsidR="003D19AB" w:rsidRPr="00145E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="008D1D1D">
              <w:rPr>
                <w:rFonts w:ascii="Calibri" w:hAnsi="Calibri" w:cs="Calibri"/>
                <w:sz w:val="20"/>
                <w:szCs w:val="20"/>
                <w:lang w:val="en-US"/>
              </w:rPr>
              <w:t>79</w:t>
            </w:r>
            <w:r w:rsidR="003D19AB" w:rsidRPr="00145EE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="008D1D1D">
              <w:rPr>
                <w:rFonts w:ascii="Calibri" w:hAnsi="Calibri" w:cs="Calibri"/>
                <w:sz w:val="20"/>
                <w:szCs w:val="20"/>
                <w:lang w:val="en-US"/>
              </w:rPr>
              <w:t>37</w:t>
            </w:r>
          </w:p>
          <w:p w14:paraId="18F0F826" w14:textId="6C5964D9" w:rsidR="003D19AB" w:rsidRDefault="006E5214" w:rsidP="006E5214">
            <w:pPr>
              <w:tabs>
                <w:tab w:val="left" w:pos="1071"/>
              </w:tabs>
              <w:rPr>
                <w:rFonts w:ascii="Calibri" w:hAnsi="Calibri" w:cs="Calibri"/>
                <w:spacing w:val="-2"/>
                <w:sz w:val="20"/>
                <w:szCs w:val="20"/>
              </w:rPr>
            </w:pPr>
            <w:r>
              <w:t xml:space="preserve">              </w:t>
            </w:r>
            <w:hyperlink r:id="rId12">
              <w:r w:rsidR="003D19AB" w:rsidRPr="00E35CFB">
                <w:rPr>
                  <w:rFonts w:ascii="Calibri" w:hAnsi="Calibri" w:cs="Calibri"/>
                  <w:sz w:val="20"/>
                  <w:szCs w:val="20"/>
                </w:rPr>
                <w:t>Huseyn</w:t>
              </w:r>
              <w:r w:rsidR="003D19AB" w:rsidRPr="00E35CFB">
                <w:rPr>
                  <w:rFonts w:ascii="Calibri" w:hAnsi="Calibri" w:cs="Calibri"/>
                  <w:spacing w:val="-2"/>
                  <w:sz w:val="20"/>
                  <w:szCs w:val="20"/>
                </w:rPr>
                <w:t xml:space="preserve"> Abdulayev</w:t>
              </w:r>
            </w:hyperlink>
          </w:p>
          <w:p w14:paraId="4DB04AEF" w14:textId="77777777" w:rsidR="00BB09B3" w:rsidRPr="00BB09B3" w:rsidRDefault="00BB09B3" w:rsidP="006E5214">
            <w:pPr>
              <w:tabs>
                <w:tab w:val="left" w:pos="1071"/>
              </w:tabs>
              <w:rPr>
                <w:rFonts w:ascii="Calibri" w:hAnsi="Calibri" w:cs="Calibri"/>
                <w:spacing w:val="-2"/>
                <w:sz w:val="4"/>
                <w:szCs w:val="4"/>
              </w:rPr>
            </w:pPr>
          </w:p>
          <w:p w14:paraId="30739A1A" w14:textId="495ACDB0" w:rsidR="009E22DB" w:rsidRPr="00E35CFB" w:rsidRDefault="00686AEB" w:rsidP="00145EE2">
            <w:pPr>
              <w:tabs>
                <w:tab w:val="left" w:pos="1071"/>
              </w:tabs>
              <w:ind w:left="34"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 xml:space="preserve"> </w:t>
            </w:r>
            <w:hyperlink r:id="rId13" w:history="1">
              <w:r w:rsidR="00984BC5">
                <w:rPr>
                  <w:noProof/>
                </w:rPr>
                <w:pict w14:anchorId="1E45C5D1">
                  <v:shape id="Picture 29" o:spid="_x0000_i1028" type="#_x0000_t75" href="https://github.com/HuseynA28/AdPredictor-Web-services-model-deployment" style="width:12.75pt;height:12.75pt;visibility:visible;mso-wrap-style:square" o:button="t">
                    <v:fill o:detectmouseclick="t"/>
                    <v:imagedata r:id="rId14" o:title=""/>
                  </v:shape>
                </w:pict>
              </w:r>
            </w:hyperlink>
            <w:r w:rsidR="009E22DB">
              <w:rPr>
                <w:rFonts w:ascii="Calibri" w:hAnsi="Calibri" w:cs="Calibri"/>
                <w:szCs w:val="28"/>
              </w:rPr>
              <w:t xml:space="preserve"> </w:t>
            </w:r>
            <w:r w:rsidR="009E22DB" w:rsidRPr="0020172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145EE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E5214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hyperlink r:id="rId15" w:history="1">
              <w:r w:rsidR="009E22DB" w:rsidRPr="00201721">
                <w:rPr>
                  <w:rFonts w:ascii="Calibri" w:hAnsi="Calibri" w:cs="Calibri"/>
                  <w:sz w:val="20"/>
                  <w:szCs w:val="20"/>
                </w:rPr>
                <w:t>Huseyn Abdullayev</w:t>
              </w:r>
            </w:hyperlink>
          </w:p>
          <w:p w14:paraId="6F6C9481" w14:textId="2140105E" w:rsidR="003D19AB" w:rsidRPr="00326528" w:rsidRDefault="003D19AB" w:rsidP="00145EE2">
            <w:pPr>
              <w:pStyle w:val="ListParagraph"/>
              <w:ind w:left="34"/>
              <w:rPr>
                <w:rFonts w:ascii="Calibri"/>
                <w:color w:val="0563C1" w:themeColor="hyperlink"/>
                <w:spacing w:val="-2"/>
                <w:sz w:val="18"/>
                <w:u w:val="single"/>
                <w:lang w:val="en-US"/>
              </w:rPr>
            </w:pPr>
          </w:p>
        </w:tc>
      </w:tr>
      <w:tr w:rsidR="003D19AB" w:rsidRPr="00984BC5" w14:paraId="40FF394C" w14:textId="77777777" w:rsidTr="009D11BC">
        <w:trPr>
          <w:gridAfter w:val="2"/>
          <w:wAfter w:w="2700" w:type="dxa"/>
        </w:trPr>
        <w:tc>
          <w:tcPr>
            <w:tcW w:w="2269" w:type="dxa"/>
          </w:tcPr>
          <w:p w14:paraId="0B48018D" w14:textId="616D60A6" w:rsidR="0095107E" w:rsidRPr="0095107E" w:rsidRDefault="00773563" w:rsidP="002750EC">
            <w:pPr>
              <w:pStyle w:val="BodyText"/>
              <w:rPr>
                <w:rFonts w:ascii="Calibri" w:hAnsi="Calibri" w:cs="Calibri"/>
                <w:b/>
                <w:color w:val="0070C0"/>
                <w:lang w:val="en-US"/>
              </w:rPr>
            </w:pPr>
            <w:r w:rsidRPr="003C739E">
              <w:rPr>
                <w:rFonts w:ascii="Calibri" w:hAnsi="Calibri" w:cs="Calibri"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A301801" wp14:editId="79B17A7D">
                      <wp:simplePos x="0" y="0"/>
                      <wp:positionH relativeFrom="column">
                        <wp:posOffset>1357425</wp:posOffset>
                      </wp:positionH>
                      <wp:positionV relativeFrom="paragraph">
                        <wp:posOffset>60960</wp:posOffset>
                      </wp:positionV>
                      <wp:extent cx="5286" cy="2135362"/>
                      <wp:effectExtent l="0" t="0" r="33020" b="36830"/>
                      <wp:wrapNone/>
                      <wp:docPr id="168086142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6" cy="21353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29C570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pt,4.8pt" to="107.3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95107E" w:rsidRPr="0095107E">
              <w:rPr>
                <w:rFonts w:ascii="Calibri" w:hAnsi="Calibri" w:cs="Calibri"/>
                <w:b/>
                <w:color w:val="0070C0"/>
                <w:lang w:val="en-US"/>
              </w:rPr>
              <w:t>Professional Experience:</w:t>
            </w:r>
          </w:p>
          <w:p w14:paraId="06975A53" w14:textId="22C133DF" w:rsidR="003D19AB" w:rsidRPr="0095107E" w:rsidRDefault="003D19AB" w:rsidP="002750EC">
            <w:pPr>
              <w:pStyle w:val="BodyText"/>
              <w:rPr>
                <w:rFonts w:ascii="Calibri" w:hAnsi="Calibri" w:cs="Calibri"/>
                <w:lang w:val="en-US"/>
              </w:rPr>
            </w:pPr>
            <w:r w:rsidRPr="00646D58">
              <w:rPr>
                <w:rFonts w:ascii="Calibri" w:hAnsi="Calibri" w:cs="Calibri"/>
                <w:lang w:val="en-US"/>
              </w:rPr>
              <w:t>09/2023</w:t>
            </w:r>
            <w:r w:rsidR="00646D58">
              <w:rPr>
                <w:rFonts w:ascii="Calibri" w:hAnsi="Calibri" w:cs="Calibri"/>
                <w:lang w:val="en-US"/>
              </w:rPr>
              <w:t xml:space="preserve"> </w:t>
            </w:r>
            <w:r w:rsidRPr="00646D58">
              <w:rPr>
                <w:rFonts w:ascii="Calibri" w:hAnsi="Calibri" w:cs="Calibri"/>
                <w:lang w:val="en-US"/>
              </w:rPr>
              <w:t xml:space="preserve">- </w:t>
            </w:r>
            <w:r w:rsidR="0095107E" w:rsidRPr="0095107E">
              <w:rPr>
                <w:rFonts w:ascii="Calibri" w:hAnsi="Calibri" w:cs="Calibri"/>
                <w:lang w:val="en-US"/>
              </w:rPr>
              <w:t>Present</w:t>
            </w:r>
          </w:p>
        </w:tc>
        <w:tc>
          <w:tcPr>
            <w:tcW w:w="8788" w:type="dxa"/>
            <w:gridSpan w:val="2"/>
          </w:tcPr>
          <w:p w14:paraId="2AC66E41" w14:textId="0EEAD155" w:rsidR="003D19AB" w:rsidRPr="00A52971" w:rsidRDefault="003D19AB" w:rsidP="00D7179D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52971"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  <w:t>Junior Data  Consultant</w:t>
            </w:r>
          </w:p>
          <w:p w14:paraId="71B32305" w14:textId="4016B7D2" w:rsidR="003D19AB" w:rsidRPr="00A52971" w:rsidRDefault="003D19AB" w:rsidP="00D7179D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2971">
              <w:rPr>
                <w:rFonts w:ascii="Calibri" w:hAnsi="Calibri" w:cs="Calibri"/>
                <w:sz w:val="20"/>
                <w:szCs w:val="20"/>
                <w:lang w:val="en-GB"/>
              </w:rPr>
              <w:t>It-novum GmbH</w:t>
            </w:r>
            <w:r w:rsidR="00984BC5">
              <w:rPr>
                <w:rFonts w:ascii="Calibri" w:hAnsi="Calibri" w:cs="Calibri"/>
                <w:sz w:val="20"/>
                <w:szCs w:val="20"/>
                <w:lang w:val="en-GB"/>
              </w:rPr>
              <w:t>S</w:t>
            </w:r>
          </w:p>
          <w:p w14:paraId="345D41CE" w14:textId="77777777" w:rsidR="0095107E" w:rsidRPr="0095107E" w:rsidRDefault="0095107E" w:rsidP="0095107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38" w:line="0" w:lineRule="atLeast"/>
              <w:ind w:left="314" w:hanging="284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5107E">
              <w:rPr>
                <w:rFonts w:ascii="Calibri" w:hAnsi="Calibri" w:cs="Calibri"/>
                <w:sz w:val="20"/>
                <w:szCs w:val="20"/>
                <w:lang w:val="en-US"/>
              </w:rPr>
              <w:t>Designed and implemented an end-to-end MLOps solution using open-source tools that optimized workload for data science teams and reduced costs by 30%.</w:t>
            </w:r>
          </w:p>
          <w:p w14:paraId="78B24D81" w14:textId="77777777" w:rsidR="0095107E" w:rsidRPr="0095107E" w:rsidRDefault="0095107E" w:rsidP="0095107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38" w:line="0" w:lineRule="atLeast"/>
              <w:ind w:left="314" w:hanging="284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5107E">
              <w:rPr>
                <w:rFonts w:ascii="Calibri" w:hAnsi="Calibri" w:cs="Calibri"/>
                <w:sz w:val="20"/>
                <w:szCs w:val="20"/>
                <w:lang w:val="en-US"/>
              </w:rPr>
              <w:t>Developed an ML model for anomaly detection for preventive maintenance in an automotive company, identifying potential failure causes and reducing downtime by 67%.</w:t>
            </w:r>
          </w:p>
          <w:p w14:paraId="6B544D9D" w14:textId="77777777" w:rsidR="0095107E" w:rsidRPr="0095107E" w:rsidRDefault="0095107E" w:rsidP="0095107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38" w:line="0" w:lineRule="atLeast"/>
              <w:ind w:left="314" w:hanging="284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5107E">
              <w:rPr>
                <w:rFonts w:ascii="Calibri" w:hAnsi="Calibri" w:cs="Calibri"/>
                <w:sz w:val="20"/>
                <w:szCs w:val="20"/>
                <w:lang w:val="en-US"/>
              </w:rPr>
              <w:t>Participated in a project to build an MLOps infrastructure for a client, including setting up a data cleaning pipeline and infrastructure for the data science team for training and monitoring models in Snowflake.</w:t>
            </w:r>
          </w:p>
          <w:p w14:paraId="39970D41" w14:textId="77777777" w:rsidR="003D19AB" w:rsidRDefault="0095107E" w:rsidP="0095107E">
            <w:pPr>
              <w:numPr>
                <w:ilvl w:val="0"/>
                <w:numId w:val="1"/>
              </w:numPr>
              <w:ind w:left="314" w:hanging="284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5107E">
              <w:rPr>
                <w:rFonts w:ascii="Calibri" w:hAnsi="Calibri" w:cs="Calibri"/>
                <w:sz w:val="20"/>
                <w:szCs w:val="20"/>
                <w:lang w:val="en-US"/>
              </w:rPr>
              <w:t>Implemented and deployed an autoencoder ML model on Snowflake to detect system faults in pump operations, which increased operational efficiency by 45%.</w:t>
            </w:r>
          </w:p>
          <w:p w14:paraId="64E59937" w14:textId="77777777" w:rsidR="0095107E" w:rsidRDefault="0095107E" w:rsidP="009F1515">
            <w:pPr>
              <w:pStyle w:val="ListParagraph"/>
              <w:numPr>
                <w:ilvl w:val="0"/>
                <w:numId w:val="19"/>
              </w:numPr>
              <w:ind w:left="314" w:hanging="284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5107E">
              <w:rPr>
                <w:rFonts w:ascii="Calibri" w:hAnsi="Calibri" w:cs="Calibri"/>
                <w:sz w:val="20"/>
                <w:szCs w:val="20"/>
                <w:lang w:val="en-US"/>
              </w:rPr>
              <w:t>Implemented a comprehensive MLOps framework using open-source tools, which streamlined CI/CD processes, enhanced model tracking, and monitoring, leading to a 20% reduction in operational delays and improved model deployment cycles for the client’s Data Science team.</w:t>
            </w:r>
          </w:p>
          <w:p w14:paraId="7770E49C" w14:textId="731A21D4" w:rsidR="009F1515" w:rsidRPr="009F1515" w:rsidRDefault="009F1515" w:rsidP="009F1515">
            <w:pPr>
              <w:pStyle w:val="ListParagraph"/>
              <w:ind w:left="314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3D19AB" w:rsidRPr="00984BC5" w14:paraId="303B93B9" w14:textId="77777777" w:rsidTr="009D11BC">
        <w:trPr>
          <w:gridAfter w:val="2"/>
          <w:wAfter w:w="2700" w:type="dxa"/>
        </w:trPr>
        <w:tc>
          <w:tcPr>
            <w:tcW w:w="2269" w:type="dxa"/>
          </w:tcPr>
          <w:p w14:paraId="765F901A" w14:textId="2E44A58B" w:rsidR="009F1515" w:rsidRDefault="00773563" w:rsidP="00021722">
            <w:pPr>
              <w:pStyle w:val="BodyText"/>
              <w:rPr>
                <w:rFonts w:ascii="Calibri" w:hAnsi="Calibri"/>
                <w:sz w:val="18"/>
                <w:lang w:val="en-US"/>
              </w:rPr>
            </w:pPr>
            <w:r w:rsidRPr="003C739E">
              <w:rPr>
                <w:rFonts w:ascii="Calibri" w:hAnsi="Calibri" w:cs="Calibri"/>
                <w:noProof/>
                <w:color w:val="0070C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7AE53C0" wp14:editId="68BCAB98">
                      <wp:simplePos x="0" y="0"/>
                      <wp:positionH relativeFrom="column">
                        <wp:posOffset>1362952</wp:posOffset>
                      </wp:positionH>
                      <wp:positionV relativeFrom="paragraph">
                        <wp:posOffset>8576</wp:posOffset>
                      </wp:positionV>
                      <wp:extent cx="3068" cy="1199766"/>
                      <wp:effectExtent l="0" t="0" r="35560" b="19685"/>
                      <wp:wrapNone/>
                      <wp:docPr id="93341699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8" cy="11997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8B27FA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pt,.7pt" to="107.5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  <w:p w14:paraId="7D3CBAAC" w14:textId="77777777" w:rsidR="00F56DF2" w:rsidRPr="00646D58" w:rsidRDefault="00F56DF2" w:rsidP="00F56DF2">
            <w:pPr>
              <w:pStyle w:val="BodyText"/>
              <w:rPr>
                <w:rFonts w:asci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03</w:t>
            </w:r>
            <w:r w:rsidRPr="00646D58">
              <w:rPr>
                <w:rFonts w:ascii="Calibri" w:hAnsi="Calibri"/>
                <w:sz w:val="18"/>
                <w:lang w:val="en-US"/>
              </w:rPr>
              <w:t>/202</w:t>
            </w:r>
            <w:r>
              <w:rPr>
                <w:rFonts w:ascii="Calibri" w:hAnsi="Calibri"/>
                <w:sz w:val="18"/>
                <w:lang w:val="en-US"/>
              </w:rPr>
              <w:t>3</w:t>
            </w:r>
            <w:r w:rsidRPr="00646D58">
              <w:rPr>
                <w:rFonts w:ascii="Calibri" w:hAnsi="Calibri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 xml:space="preserve">- </w:t>
            </w:r>
            <w:r w:rsidRPr="00646D58">
              <w:rPr>
                <w:rFonts w:ascii="Calibri" w:hAnsi="Calibri"/>
                <w:sz w:val="18"/>
                <w:lang w:val="en-US"/>
              </w:rPr>
              <w:t>0</w:t>
            </w:r>
            <w:r>
              <w:rPr>
                <w:rFonts w:ascii="Calibri" w:hAnsi="Calibri"/>
                <w:sz w:val="18"/>
                <w:lang w:val="en-US"/>
              </w:rPr>
              <w:t>8</w:t>
            </w:r>
            <w:r w:rsidRPr="00646D58">
              <w:rPr>
                <w:rFonts w:ascii="Calibri" w:hAnsi="Calibri"/>
                <w:sz w:val="18"/>
                <w:lang w:val="en-US"/>
              </w:rPr>
              <w:t>/2023</w:t>
            </w:r>
          </w:p>
          <w:p w14:paraId="1A45DF92" w14:textId="3787EF61" w:rsidR="003D19AB" w:rsidRDefault="003D19AB" w:rsidP="00021722"/>
        </w:tc>
        <w:tc>
          <w:tcPr>
            <w:tcW w:w="8788" w:type="dxa"/>
            <w:gridSpan w:val="2"/>
          </w:tcPr>
          <w:p w14:paraId="3E754A59" w14:textId="448B478C" w:rsidR="003D19AB" w:rsidRPr="00A52971" w:rsidRDefault="003D19AB" w:rsidP="00D7179D">
            <w:pPr>
              <w:pStyle w:val="BodyText"/>
              <w:spacing w:before="4" w:line="0" w:lineRule="atLeast"/>
              <w:ind w:left="-426" w:hanging="283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A52971">
              <w:rPr>
                <w:rFonts w:ascii="Calibri" w:hAnsi="Calibri" w:cs="Calibri"/>
                <w:b/>
                <w:color w:val="232323"/>
                <w:lang w:val="en-US"/>
              </w:rPr>
              <w:t>Data Scientist</w:t>
            </w:r>
          </w:p>
          <w:p w14:paraId="12D6118F" w14:textId="25706F1D" w:rsidR="003D19AB" w:rsidRPr="00A52971" w:rsidRDefault="003D19AB" w:rsidP="00D7179D">
            <w:pPr>
              <w:pStyle w:val="BodyText"/>
              <w:spacing w:before="4" w:line="0" w:lineRule="atLeast"/>
              <w:ind w:left="-426" w:hanging="283"/>
              <w:jc w:val="both"/>
              <w:rPr>
                <w:rFonts w:ascii="Calibri" w:hAnsi="Calibri" w:cs="Calibri"/>
                <w:lang w:val="en-US"/>
              </w:rPr>
            </w:pPr>
            <w:r w:rsidRPr="00A52971">
              <w:rPr>
                <w:rFonts w:ascii="Calibri" w:hAnsi="Calibri" w:cs="Calibri"/>
                <w:lang w:val="en-US"/>
              </w:rPr>
              <w:t xml:space="preserve">              </w:t>
            </w:r>
            <w:r w:rsidR="00A52971">
              <w:rPr>
                <w:rFonts w:ascii="Calibri" w:hAnsi="Calibri" w:cs="Calibri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lang w:val="en-US"/>
              </w:rPr>
              <w:t>AUDI</w:t>
            </w:r>
            <w:r w:rsidRPr="00A52971">
              <w:rPr>
                <w:rFonts w:ascii="Calibri" w:hAnsi="Calibri" w:cs="Calibri"/>
                <w:spacing w:val="-4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pacing w:val="-5"/>
                <w:lang w:val="en-US"/>
              </w:rPr>
              <w:t>AG</w:t>
            </w:r>
          </w:p>
          <w:p w14:paraId="52F1B447" w14:textId="77777777" w:rsidR="009F1515" w:rsidRPr="009F1515" w:rsidRDefault="009F1515" w:rsidP="009F151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0" w:lineRule="atLeast"/>
              <w:ind w:left="455" w:hanging="425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F1515">
              <w:rPr>
                <w:rFonts w:ascii="Calibri" w:hAnsi="Calibri" w:cs="Calibri"/>
                <w:sz w:val="20"/>
                <w:szCs w:val="20"/>
                <w:lang w:val="en-US"/>
              </w:rPr>
              <w:t>Supported the modernization of the car manufacturing process by transferring production logic from Excel to KNIME data pipelines, reducing manual effort and saving 20% of preparation time per car.</w:t>
            </w:r>
          </w:p>
          <w:p w14:paraId="1D9DEA53" w14:textId="77777777" w:rsidR="009F1515" w:rsidRPr="009F1515" w:rsidRDefault="009F1515" w:rsidP="009F151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0" w:lineRule="atLeast"/>
              <w:ind w:left="455" w:hanging="425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F1515">
              <w:rPr>
                <w:rFonts w:ascii="Calibri" w:hAnsi="Calibri" w:cs="Calibri"/>
                <w:sz w:val="20"/>
                <w:szCs w:val="20"/>
                <w:lang w:val="en-US"/>
              </w:rPr>
              <w:t>Developed an optimization algorithm for the supply chain department, improving resource allocation and increasing the efficiency of the production line by 25%.</w:t>
            </w:r>
          </w:p>
          <w:p w14:paraId="5FAA9E1E" w14:textId="77777777" w:rsidR="00631837" w:rsidRPr="009F1515" w:rsidRDefault="009F1515" w:rsidP="009F151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612"/>
                <w:tab w:val="left" w:pos="613"/>
                <w:tab w:val="left" w:pos="8222"/>
              </w:tabs>
              <w:autoSpaceDE w:val="0"/>
              <w:autoSpaceDN w:val="0"/>
              <w:spacing w:line="0" w:lineRule="atLeast"/>
              <w:ind w:left="455" w:hanging="425"/>
              <w:contextualSpacing w:val="0"/>
              <w:jc w:val="both"/>
              <w:rPr>
                <w:b/>
                <w:sz w:val="20"/>
                <w:szCs w:val="20"/>
                <w:lang w:val="en-US"/>
              </w:rPr>
            </w:pPr>
            <w:r w:rsidRPr="009F1515">
              <w:rPr>
                <w:rFonts w:ascii="Calibri" w:hAnsi="Calibri" w:cs="Calibri"/>
                <w:sz w:val="20"/>
                <w:szCs w:val="20"/>
                <w:lang w:val="en-US"/>
              </w:rPr>
              <w:t>Created an XGBoost ML model for predicting engine resilience, analyzing key factors, and increasing prediction accuracy by 92%.</w:t>
            </w:r>
          </w:p>
          <w:p w14:paraId="059E980B" w14:textId="20254A63" w:rsidR="009F1515" w:rsidRPr="009F1515" w:rsidRDefault="009F1515" w:rsidP="009F1515">
            <w:pPr>
              <w:pStyle w:val="ListParagraph"/>
              <w:widowControl w:val="0"/>
              <w:tabs>
                <w:tab w:val="left" w:pos="612"/>
                <w:tab w:val="left" w:pos="613"/>
                <w:tab w:val="left" w:pos="8222"/>
              </w:tabs>
              <w:autoSpaceDE w:val="0"/>
              <w:autoSpaceDN w:val="0"/>
              <w:spacing w:line="0" w:lineRule="atLeast"/>
              <w:ind w:left="455"/>
              <w:contextualSpacing w:val="0"/>
              <w:jc w:val="both"/>
              <w:rPr>
                <w:b/>
                <w:sz w:val="18"/>
                <w:szCs w:val="18"/>
                <w:lang w:val="en-US"/>
              </w:rPr>
            </w:pPr>
          </w:p>
        </w:tc>
      </w:tr>
      <w:tr w:rsidR="003D19AB" w:rsidRPr="00984BC5" w14:paraId="46AA011F" w14:textId="77777777" w:rsidTr="009D11BC">
        <w:trPr>
          <w:gridAfter w:val="2"/>
          <w:wAfter w:w="2700" w:type="dxa"/>
          <w:trHeight w:val="1870"/>
        </w:trPr>
        <w:tc>
          <w:tcPr>
            <w:tcW w:w="2269" w:type="dxa"/>
          </w:tcPr>
          <w:p w14:paraId="6992276A" w14:textId="729468FB" w:rsidR="003D19AB" w:rsidRPr="00646D58" w:rsidRDefault="00773563" w:rsidP="00021722">
            <w:pPr>
              <w:pStyle w:val="BodyText"/>
              <w:rPr>
                <w:rFonts w:ascii="Calibri" w:hAnsi="Calibri" w:cs="Calibri"/>
                <w:lang w:val="en-US"/>
              </w:rPr>
            </w:pPr>
            <w:r w:rsidRPr="008053E8">
              <w:rPr>
                <w:rFonts w:ascii="Calibri" w:hAnsi="Calibri" w:cs="Calibri"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955ECC7" wp14:editId="60D7ED8D">
                      <wp:simplePos x="0" y="0"/>
                      <wp:positionH relativeFrom="column">
                        <wp:posOffset>1368510</wp:posOffset>
                      </wp:positionH>
                      <wp:positionV relativeFrom="paragraph">
                        <wp:posOffset>38179</wp:posOffset>
                      </wp:positionV>
                      <wp:extent cx="10571" cy="1834085"/>
                      <wp:effectExtent l="0" t="0" r="27940" b="33020"/>
                      <wp:wrapNone/>
                      <wp:docPr id="143082684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1" cy="18340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810D9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5pt,3pt" to="108.6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3D19AB" w:rsidRPr="009F1515">
              <w:rPr>
                <w:rFonts w:ascii="Calibri" w:hAnsi="Calibri" w:cs="Calibri"/>
                <w:lang w:val="en-US"/>
              </w:rPr>
              <w:t xml:space="preserve"> </w:t>
            </w:r>
            <w:r w:rsidR="00F56DF2">
              <w:rPr>
                <w:rFonts w:ascii="Calibri" w:hAnsi="Calibri" w:cs="Calibri"/>
                <w:lang w:val="en-US"/>
              </w:rPr>
              <w:t>11</w:t>
            </w:r>
            <w:r w:rsidR="00F56DF2" w:rsidRPr="00646D58">
              <w:rPr>
                <w:rFonts w:ascii="Calibri" w:hAnsi="Calibri" w:cs="Calibri"/>
                <w:lang w:val="en-US"/>
              </w:rPr>
              <w:t>/202</w:t>
            </w:r>
            <w:r w:rsidR="00F56DF2">
              <w:rPr>
                <w:rFonts w:ascii="Calibri" w:hAnsi="Calibri" w:cs="Calibri"/>
                <w:lang w:val="en-US"/>
              </w:rPr>
              <w:t>1</w:t>
            </w:r>
            <w:r w:rsidR="00F56DF2" w:rsidRPr="00646D58">
              <w:rPr>
                <w:rFonts w:ascii="Calibri" w:hAnsi="Calibri" w:cs="Calibri"/>
                <w:lang w:val="en-US"/>
              </w:rPr>
              <w:t xml:space="preserve"> </w:t>
            </w:r>
            <w:r w:rsidR="00F56DF2">
              <w:rPr>
                <w:rFonts w:ascii="Calibri" w:hAnsi="Calibri" w:cs="Calibri"/>
                <w:lang w:val="en-US"/>
              </w:rPr>
              <w:t>- 03</w:t>
            </w:r>
            <w:r w:rsidR="00F56DF2" w:rsidRPr="00646D58">
              <w:rPr>
                <w:rFonts w:ascii="Calibri" w:hAnsi="Calibri" w:cs="Calibri"/>
                <w:lang w:val="en-US"/>
              </w:rPr>
              <w:t>/202</w:t>
            </w:r>
            <w:r w:rsidR="00F56DF2">
              <w:rPr>
                <w:rFonts w:ascii="Calibri" w:hAnsi="Calibri" w:cs="Calibri"/>
                <w:lang w:val="en-US"/>
              </w:rPr>
              <w:t>3</w:t>
            </w:r>
          </w:p>
          <w:p w14:paraId="789EDCBF" w14:textId="77777777" w:rsidR="003D19AB" w:rsidRPr="00646D58" w:rsidRDefault="003D19AB" w:rsidP="0002172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788" w:type="dxa"/>
            <w:gridSpan w:val="2"/>
          </w:tcPr>
          <w:p w14:paraId="56A89E21" w14:textId="07C882DF" w:rsidR="00B63027" w:rsidRPr="007946A3" w:rsidRDefault="007946A3" w:rsidP="00A54C6A">
            <w:pPr>
              <w:keepLines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946A3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Big Data A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nal</w:t>
            </w:r>
            <w:r w:rsidR="00185592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yst</w:t>
            </w:r>
          </w:p>
          <w:p w14:paraId="007246E9" w14:textId="7395D8BC" w:rsidR="003D19AB" w:rsidRPr="007946A3" w:rsidRDefault="003D19AB" w:rsidP="00A54C6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946A3">
              <w:rPr>
                <w:rFonts w:ascii="Calibri" w:hAnsi="Calibri" w:cs="Calibri"/>
                <w:sz w:val="20"/>
                <w:szCs w:val="20"/>
                <w:lang w:val="en-US"/>
              </w:rPr>
              <w:t>SVA System Vertrieb Alexander</w:t>
            </w:r>
          </w:p>
          <w:p w14:paraId="25F753E8" w14:textId="77777777" w:rsidR="009F1515" w:rsidRPr="009F1515" w:rsidRDefault="009F1515" w:rsidP="009F1515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455"/>
              </w:tabs>
              <w:autoSpaceDE w:val="0"/>
              <w:autoSpaceDN w:val="0"/>
              <w:ind w:left="455" w:hanging="425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F1515">
              <w:rPr>
                <w:rFonts w:ascii="Calibri" w:hAnsi="Calibri" w:cs="Calibri"/>
                <w:sz w:val="20"/>
                <w:szCs w:val="20"/>
                <w:lang w:val="en-US"/>
              </w:rPr>
              <w:t>Developed a LightGBM model on Azure Synapse Analytics with an R-squared accuracy of 0.92 to predict the number of bicycles per station, implemented on Azure ML.</w:t>
            </w:r>
          </w:p>
          <w:p w14:paraId="1C5ABBD5" w14:textId="77777777" w:rsidR="009F1515" w:rsidRPr="009F1515" w:rsidRDefault="009F1515" w:rsidP="009F1515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455"/>
              </w:tabs>
              <w:autoSpaceDE w:val="0"/>
              <w:autoSpaceDN w:val="0"/>
              <w:ind w:left="455" w:hanging="425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F1515">
              <w:rPr>
                <w:rFonts w:ascii="Calibri" w:hAnsi="Calibri" w:cs="Calibri"/>
                <w:sz w:val="20"/>
                <w:szCs w:val="20"/>
                <w:lang w:val="en-US"/>
              </w:rPr>
              <w:t>Achieved a 95% detection rate with minimal false positives in analyzing customer churn, leading to significant cost savings.</w:t>
            </w:r>
          </w:p>
          <w:p w14:paraId="5FE497F8" w14:textId="77777777" w:rsidR="009F1515" w:rsidRPr="009F1515" w:rsidRDefault="009F1515" w:rsidP="009F1515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455"/>
              </w:tabs>
              <w:autoSpaceDE w:val="0"/>
              <w:autoSpaceDN w:val="0"/>
              <w:ind w:left="455" w:hanging="425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F1515">
              <w:rPr>
                <w:rFonts w:ascii="Calibri" w:hAnsi="Calibri" w:cs="Calibri"/>
                <w:sz w:val="20"/>
                <w:szCs w:val="20"/>
                <w:lang w:val="en-US"/>
              </w:rPr>
              <w:t>Built a data pipeline for a terabyte-sized dataset using Azure Databricks and Azure SQL for data cleaning and storage, and Power BI for visualizations, increasing the reliability and accessibility of data by 50%.</w:t>
            </w:r>
          </w:p>
          <w:p w14:paraId="22DF30BA" w14:textId="77777777" w:rsidR="003D19AB" w:rsidRDefault="009F1515" w:rsidP="009F1515">
            <w:pPr>
              <w:numPr>
                <w:ilvl w:val="0"/>
                <w:numId w:val="8"/>
              </w:numPr>
              <w:tabs>
                <w:tab w:val="left" w:pos="455"/>
              </w:tabs>
              <w:ind w:left="455" w:hanging="425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F1515">
              <w:rPr>
                <w:rFonts w:ascii="Calibri" w:hAnsi="Calibri" w:cs="Calibri"/>
                <w:sz w:val="20"/>
                <w:szCs w:val="20"/>
                <w:lang w:val="en-US"/>
              </w:rPr>
              <w:t>Participated in a project to create a customer segmentation analysis with RFM metrics in Azure, visualized with Power BI, helping the client identify and engage high-value customers, improving customer retention rates by 10%.</w:t>
            </w:r>
          </w:p>
          <w:p w14:paraId="0187829A" w14:textId="5FA6EAC5" w:rsidR="009F1515" w:rsidRPr="009F1515" w:rsidRDefault="009F1515" w:rsidP="009F1515">
            <w:pPr>
              <w:tabs>
                <w:tab w:val="left" w:pos="455"/>
              </w:tabs>
              <w:ind w:left="30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3D19AB" w:rsidRPr="00984BC5" w14:paraId="39262E1D" w14:textId="77777777" w:rsidTr="009D11BC">
        <w:trPr>
          <w:gridAfter w:val="2"/>
          <w:wAfter w:w="2700" w:type="dxa"/>
        </w:trPr>
        <w:tc>
          <w:tcPr>
            <w:tcW w:w="2269" w:type="dxa"/>
          </w:tcPr>
          <w:p w14:paraId="4A0F200B" w14:textId="6EE2A282" w:rsidR="00774BE3" w:rsidRDefault="00774BE3" w:rsidP="00021722">
            <w:pPr>
              <w:pStyle w:val="BodyText"/>
              <w:rPr>
                <w:rFonts w:ascii="Calibri" w:hAnsi="Calibri" w:cs="Calibri"/>
                <w:spacing w:val="-2"/>
              </w:rPr>
            </w:pPr>
            <w:r w:rsidRPr="009F1515">
              <w:rPr>
                <w:rFonts w:ascii="Calibri" w:hAnsi="Calibri" w:cs="Calibri"/>
                <w:lang w:val="en-US"/>
              </w:rPr>
              <w:t xml:space="preserve"> </w:t>
            </w:r>
            <w:r w:rsidRPr="00646D58">
              <w:rPr>
                <w:rFonts w:ascii="Calibri" w:hAnsi="Calibri" w:cs="Calibri"/>
              </w:rPr>
              <w:t>02/2020</w:t>
            </w:r>
            <w:r w:rsidRPr="00646D58">
              <w:rPr>
                <w:rFonts w:ascii="Calibri" w:hAnsi="Calibri" w:cs="Calibri"/>
                <w:spacing w:val="-2"/>
              </w:rPr>
              <w:t xml:space="preserve"> </w:t>
            </w:r>
            <w:r w:rsidR="00646D58">
              <w:rPr>
                <w:rFonts w:ascii="Calibri" w:hAnsi="Calibri" w:cs="Calibri"/>
              </w:rPr>
              <w:t xml:space="preserve">- </w:t>
            </w:r>
            <w:r w:rsidRPr="00646D58">
              <w:rPr>
                <w:rFonts w:ascii="Calibri" w:hAnsi="Calibri" w:cs="Calibri"/>
                <w:spacing w:val="-2"/>
              </w:rPr>
              <w:t>11/2021</w:t>
            </w:r>
          </w:p>
          <w:p w14:paraId="5FD8C8D2" w14:textId="77777777" w:rsidR="003532FA" w:rsidRDefault="003532FA" w:rsidP="00021722">
            <w:pPr>
              <w:pStyle w:val="BodyText"/>
              <w:rPr>
                <w:rFonts w:ascii="Calibri" w:hAnsi="Calibri" w:cs="Calibri"/>
                <w:spacing w:val="-2"/>
              </w:rPr>
            </w:pPr>
          </w:p>
          <w:p w14:paraId="58D2C966" w14:textId="77777777" w:rsidR="003532FA" w:rsidRDefault="003532FA" w:rsidP="00021722">
            <w:pPr>
              <w:pStyle w:val="BodyText"/>
              <w:rPr>
                <w:rFonts w:ascii="Calibri" w:hAnsi="Calibri" w:cs="Calibri"/>
                <w:b/>
              </w:rPr>
            </w:pPr>
          </w:p>
          <w:p w14:paraId="7AE8C645" w14:textId="47BB232E" w:rsidR="003532FA" w:rsidRDefault="003532FA" w:rsidP="00021722">
            <w:pPr>
              <w:pStyle w:val="BodyText"/>
              <w:rPr>
                <w:rFonts w:ascii="Calibri" w:hAnsi="Calibri" w:cs="Calibri"/>
                <w:b/>
              </w:rPr>
            </w:pPr>
          </w:p>
          <w:p w14:paraId="310E2E7E" w14:textId="77777777" w:rsidR="00370DCD" w:rsidRPr="00646D58" w:rsidRDefault="00370DCD" w:rsidP="00021722">
            <w:pPr>
              <w:pStyle w:val="BodyText"/>
              <w:rPr>
                <w:rFonts w:ascii="Calibri" w:hAnsi="Calibri" w:cs="Calibri"/>
                <w:b/>
              </w:rPr>
            </w:pPr>
          </w:p>
          <w:p w14:paraId="25AAB484" w14:textId="081A6361" w:rsidR="00370DCD" w:rsidRPr="00370DCD" w:rsidRDefault="009D11BC" w:rsidP="003532FA">
            <w:pPr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  <w:r w:rsidRPr="009D11BC">
              <w:rPr>
                <w:rFonts w:ascii="Calibri" w:hAnsi="Calibri" w:cs="Calibri"/>
                <w:b/>
                <w:color w:val="0070C0"/>
                <w:sz w:val="24"/>
                <w:szCs w:val="24"/>
              </w:rPr>
              <w:t>Education:</w:t>
            </w:r>
          </w:p>
          <w:p w14:paraId="542F91AF" w14:textId="77777777" w:rsidR="003D19AB" w:rsidRDefault="003532FA" w:rsidP="003532FA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6058D">
              <w:rPr>
                <w:rFonts w:ascii="Calibri" w:hAnsi="Calibri" w:cs="Calibri"/>
                <w:sz w:val="20"/>
                <w:szCs w:val="20"/>
                <w:lang w:val="en-US"/>
              </w:rPr>
              <w:t>03</w:t>
            </w:r>
            <w:r w:rsidRPr="0046058D">
              <w:rPr>
                <w:rFonts w:ascii="Calibri" w:hAnsi="Calibri" w:cs="Calibri"/>
                <w:sz w:val="20"/>
                <w:szCs w:val="20"/>
                <w:lang w:val="en-GB"/>
              </w:rPr>
              <w:t>/2019-06/2023</w:t>
            </w:r>
          </w:p>
          <w:p w14:paraId="2A220438" w14:textId="77777777" w:rsidR="003532FA" w:rsidRDefault="003532FA" w:rsidP="003532FA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14:paraId="4D0EECD5" w14:textId="6DBB22FD" w:rsidR="00631837" w:rsidRDefault="00631837" w:rsidP="003532FA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14:paraId="18551A23" w14:textId="77777777" w:rsidR="00B94CDB" w:rsidRDefault="00B94CDB" w:rsidP="003532FA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14:paraId="6F5771FB" w14:textId="77777777" w:rsidR="009D11BC" w:rsidRDefault="009D11BC" w:rsidP="003532FA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14:paraId="44F356FA" w14:textId="162D0C06" w:rsidR="009D11BC" w:rsidRDefault="009D11BC" w:rsidP="003532FA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14:paraId="72E82E1C" w14:textId="79CBDDFA" w:rsidR="003532FA" w:rsidRDefault="003532FA" w:rsidP="003532FA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2971">
              <w:rPr>
                <w:rFonts w:ascii="Calibri" w:hAnsi="Calibri" w:cs="Calibri"/>
                <w:sz w:val="20"/>
                <w:szCs w:val="20"/>
                <w:lang w:val="en-GB"/>
              </w:rPr>
              <w:t>10/2010-07/2014</w:t>
            </w:r>
          </w:p>
          <w:p w14:paraId="6E064ADD" w14:textId="6825519A" w:rsidR="006504BB" w:rsidRDefault="006504BB" w:rsidP="003532FA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14:paraId="72B861F7" w14:textId="77777777" w:rsidR="00773563" w:rsidRDefault="00773563" w:rsidP="003532FA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14:paraId="2AEB85B9" w14:textId="77777777" w:rsidR="00B94CDB" w:rsidRDefault="00B94CDB" w:rsidP="003532FA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14:paraId="5AB8F7C1" w14:textId="3D4AE9B3" w:rsidR="006504BB" w:rsidRDefault="009D11BC" w:rsidP="003532FA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9D11BC">
              <w:rPr>
                <w:rFonts w:ascii="Calibri" w:eastAsia="Times New Roman" w:hAnsi="Calibri" w:cs="Calibri"/>
                <w:b/>
                <w:color w:val="0070C0"/>
                <w:kern w:val="0"/>
                <w:sz w:val="24"/>
                <w:szCs w:val="24"/>
                <w14:ligatures w14:val="none"/>
              </w:rPr>
              <w:lastRenderedPageBreak/>
              <w:t>Further Education</w:t>
            </w:r>
          </w:p>
          <w:p w14:paraId="7FA31410" w14:textId="14608193" w:rsidR="006504BB" w:rsidRDefault="006504BB" w:rsidP="006504BB">
            <w:pPr>
              <w:pStyle w:val="BodyText"/>
              <w:rPr>
                <w:rFonts w:ascii="Calibri" w:hAnsi="Calibri" w:cs="Calibri"/>
                <w:bCs/>
                <w:color w:val="232323"/>
              </w:rPr>
            </w:pPr>
            <w:r w:rsidRPr="00AB5575">
              <w:rPr>
                <w:rFonts w:ascii="Calibri" w:hAnsi="Calibri" w:cs="Calibri"/>
                <w:bCs/>
                <w:color w:val="232323"/>
              </w:rPr>
              <w:t>04/2024-07/2024</w:t>
            </w:r>
          </w:p>
          <w:p w14:paraId="03172CDC" w14:textId="77777777" w:rsidR="006504BB" w:rsidRDefault="006504BB" w:rsidP="006504BB">
            <w:pPr>
              <w:pStyle w:val="BodyText"/>
              <w:rPr>
                <w:rFonts w:ascii="Calibri" w:hAnsi="Calibri" w:cs="Calibri"/>
                <w:bCs/>
                <w:color w:val="232323"/>
              </w:rPr>
            </w:pPr>
          </w:p>
          <w:p w14:paraId="465AF906" w14:textId="252597E1" w:rsidR="006504BB" w:rsidRDefault="006504BB" w:rsidP="006504BB">
            <w:pPr>
              <w:pStyle w:val="BodyText"/>
              <w:rPr>
                <w:rFonts w:ascii="Calibri" w:hAnsi="Calibri" w:cs="Calibri"/>
                <w:bCs/>
                <w:color w:val="232323"/>
              </w:rPr>
            </w:pPr>
            <w:r w:rsidRPr="00A52971">
              <w:rPr>
                <w:rFonts w:ascii="Calibri" w:hAnsi="Calibri" w:cs="Calibri"/>
              </w:rPr>
              <w:t>07/2023</w:t>
            </w:r>
            <w:r>
              <w:rPr>
                <w:rFonts w:ascii="Calibri" w:hAnsi="Calibri" w:cs="Calibri"/>
              </w:rPr>
              <w:t xml:space="preserve"> -01/2023</w:t>
            </w:r>
          </w:p>
          <w:p w14:paraId="544C1AFB" w14:textId="7315375B" w:rsidR="006504BB" w:rsidRDefault="006504BB" w:rsidP="006504BB">
            <w:pPr>
              <w:pStyle w:val="BodyText"/>
              <w:rPr>
                <w:rFonts w:ascii="Calibri" w:hAnsi="Calibri" w:cs="Calibri"/>
                <w:bCs/>
                <w:color w:val="232323"/>
              </w:rPr>
            </w:pPr>
          </w:p>
          <w:p w14:paraId="7B6CCC69" w14:textId="77777777" w:rsidR="006504BB" w:rsidRPr="006504BB" w:rsidRDefault="006504BB" w:rsidP="006504BB">
            <w:pPr>
              <w:pStyle w:val="BodyText"/>
              <w:rPr>
                <w:rFonts w:ascii="Calibri" w:hAnsi="Calibri" w:cs="Calibri"/>
                <w:bCs/>
                <w:color w:val="232323"/>
              </w:rPr>
            </w:pPr>
            <w:r w:rsidRPr="006504BB">
              <w:rPr>
                <w:rFonts w:ascii="Calibri" w:hAnsi="Calibri" w:cs="Calibri"/>
                <w:bCs/>
                <w:color w:val="232323"/>
              </w:rPr>
              <w:t>07/2022 - 01/2023</w:t>
            </w:r>
          </w:p>
          <w:p w14:paraId="17EAD6ED" w14:textId="77777777" w:rsidR="006504BB" w:rsidRPr="006504BB" w:rsidRDefault="006504BB" w:rsidP="006504BB">
            <w:pPr>
              <w:pStyle w:val="BodyText"/>
              <w:rPr>
                <w:rFonts w:ascii="Calibri" w:hAnsi="Calibri" w:cs="Calibri"/>
                <w:bCs/>
                <w:color w:val="232323"/>
              </w:rPr>
            </w:pPr>
          </w:p>
          <w:p w14:paraId="27440277" w14:textId="36EF1C5B" w:rsidR="006504BB" w:rsidRPr="006504BB" w:rsidRDefault="006504BB" w:rsidP="006504BB">
            <w:pPr>
              <w:pStyle w:val="BodyText"/>
              <w:rPr>
                <w:rFonts w:ascii="Calibri" w:hAnsi="Calibri" w:cs="Calibri"/>
                <w:bCs/>
                <w:color w:val="232323"/>
              </w:rPr>
            </w:pPr>
            <w:r w:rsidRPr="006504BB">
              <w:rPr>
                <w:rFonts w:ascii="Calibri" w:hAnsi="Calibri" w:cs="Calibri"/>
                <w:bCs/>
                <w:color w:val="232323"/>
              </w:rPr>
              <w:t>04/202</w:t>
            </w:r>
            <w:r w:rsidR="00FE397C">
              <w:rPr>
                <w:rFonts w:ascii="Calibri" w:hAnsi="Calibri" w:cs="Calibri"/>
                <w:bCs/>
                <w:color w:val="232323"/>
              </w:rPr>
              <w:t>2</w:t>
            </w:r>
            <w:r w:rsidRPr="006504BB">
              <w:rPr>
                <w:rFonts w:ascii="Calibri" w:hAnsi="Calibri" w:cs="Calibri"/>
                <w:bCs/>
                <w:color w:val="232323"/>
              </w:rPr>
              <w:t xml:space="preserve"> - 07/2023</w:t>
            </w:r>
          </w:p>
          <w:p w14:paraId="771F43D4" w14:textId="77777777" w:rsidR="006504BB" w:rsidRPr="006504BB" w:rsidRDefault="006504BB" w:rsidP="006504BB">
            <w:pPr>
              <w:pStyle w:val="BodyText"/>
              <w:rPr>
                <w:rFonts w:ascii="Calibri" w:hAnsi="Calibri" w:cs="Calibri"/>
                <w:bCs/>
                <w:color w:val="232323"/>
              </w:rPr>
            </w:pPr>
          </w:p>
          <w:p w14:paraId="057A097D" w14:textId="2282DE16" w:rsidR="006504BB" w:rsidRPr="006504BB" w:rsidRDefault="006504BB" w:rsidP="006504BB">
            <w:pPr>
              <w:pStyle w:val="BodyText"/>
              <w:rPr>
                <w:rFonts w:ascii="Calibri" w:hAnsi="Calibri" w:cs="Calibri"/>
                <w:bCs/>
                <w:color w:val="232323"/>
              </w:rPr>
            </w:pPr>
            <w:r w:rsidRPr="006504BB">
              <w:rPr>
                <w:rFonts w:ascii="Calibri" w:hAnsi="Calibri" w:cs="Calibri"/>
                <w:bCs/>
                <w:color w:val="232323"/>
              </w:rPr>
              <w:t>04/2022 - 0</w:t>
            </w:r>
            <w:r w:rsidR="00FE397C">
              <w:rPr>
                <w:rFonts w:ascii="Calibri" w:hAnsi="Calibri" w:cs="Calibri"/>
                <w:bCs/>
                <w:color w:val="232323"/>
              </w:rPr>
              <w:t>9</w:t>
            </w:r>
            <w:r w:rsidRPr="006504BB">
              <w:rPr>
                <w:rFonts w:ascii="Calibri" w:hAnsi="Calibri" w:cs="Calibri"/>
                <w:bCs/>
                <w:color w:val="232323"/>
              </w:rPr>
              <w:t>/202</w:t>
            </w:r>
            <w:r w:rsidR="00FE397C">
              <w:rPr>
                <w:rFonts w:ascii="Calibri" w:hAnsi="Calibri" w:cs="Calibri"/>
                <w:bCs/>
                <w:color w:val="232323"/>
              </w:rPr>
              <w:t>2</w:t>
            </w:r>
          </w:p>
          <w:p w14:paraId="35CAC26C" w14:textId="77777777" w:rsidR="006504BB" w:rsidRPr="006504BB" w:rsidRDefault="006504BB" w:rsidP="006504BB">
            <w:pPr>
              <w:pStyle w:val="BodyText"/>
              <w:rPr>
                <w:rFonts w:ascii="Calibri" w:hAnsi="Calibri" w:cs="Calibri"/>
                <w:bCs/>
                <w:color w:val="232323"/>
              </w:rPr>
            </w:pPr>
          </w:p>
          <w:p w14:paraId="3E91840C" w14:textId="77777777" w:rsidR="006504BB" w:rsidRPr="006504BB" w:rsidRDefault="006504BB" w:rsidP="006504BB">
            <w:pPr>
              <w:pStyle w:val="BodyText"/>
              <w:rPr>
                <w:rFonts w:ascii="Calibri" w:hAnsi="Calibri" w:cs="Calibri"/>
                <w:bCs/>
                <w:color w:val="232323"/>
              </w:rPr>
            </w:pPr>
            <w:r w:rsidRPr="006504BB">
              <w:rPr>
                <w:rFonts w:ascii="Calibri" w:hAnsi="Calibri" w:cs="Calibri"/>
                <w:bCs/>
                <w:color w:val="232323"/>
              </w:rPr>
              <w:t xml:space="preserve">01/2022 - 05/2022  </w:t>
            </w:r>
          </w:p>
          <w:p w14:paraId="6F839FE4" w14:textId="77777777" w:rsidR="006504BB" w:rsidRPr="006504BB" w:rsidRDefault="006504BB" w:rsidP="006504BB">
            <w:pPr>
              <w:pStyle w:val="BodyText"/>
              <w:rPr>
                <w:rFonts w:ascii="Calibri" w:hAnsi="Calibri" w:cs="Calibri"/>
                <w:bCs/>
                <w:color w:val="232323"/>
              </w:rPr>
            </w:pPr>
          </w:p>
          <w:p w14:paraId="2799DE5F" w14:textId="77777777" w:rsidR="006504BB" w:rsidRPr="006504BB" w:rsidRDefault="006504BB" w:rsidP="006504BB">
            <w:pPr>
              <w:pStyle w:val="BodyText"/>
              <w:rPr>
                <w:rFonts w:ascii="Calibri" w:hAnsi="Calibri" w:cs="Calibri"/>
                <w:bCs/>
                <w:color w:val="232323"/>
              </w:rPr>
            </w:pPr>
            <w:r w:rsidRPr="006504BB">
              <w:rPr>
                <w:rFonts w:ascii="Calibri" w:hAnsi="Calibri" w:cs="Calibri"/>
                <w:bCs/>
                <w:color w:val="232323"/>
              </w:rPr>
              <w:t xml:space="preserve">05/2022 - 09/2022                                             </w:t>
            </w:r>
          </w:p>
          <w:p w14:paraId="425DB60E" w14:textId="2AF57625" w:rsidR="006504BB" w:rsidRDefault="006504BB" w:rsidP="006504BB">
            <w:pPr>
              <w:pStyle w:val="BodyText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</w:p>
          <w:p w14:paraId="16093FD8" w14:textId="3429A0EC" w:rsidR="00370DCD" w:rsidRPr="00AC607F" w:rsidRDefault="00370DCD" w:rsidP="006504BB">
            <w:pPr>
              <w:pStyle w:val="BodyText"/>
              <w:rPr>
                <w:rFonts w:ascii="Calibri" w:hAnsi="Calibri" w:cs="Calibri"/>
                <w:b/>
                <w:color w:val="0070C0"/>
                <w:sz w:val="24"/>
                <w:szCs w:val="24"/>
              </w:rPr>
            </w:pPr>
          </w:p>
          <w:p w14:paraId="523068DB" w14:textId="1DF360DC" w:rsidR="006504BB" w:rsidRDefault="006504BB" w:rsidP="003532FA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3C739E">
              <w:rPr>
                <w:rFonts w:ascii="Calibri" w:hAnsi="Calibri" w:cs="Calibri"/>
                <w:b/>
                <w:color w:val="0070C0"/>
                <w:sz w:val="24"/>
                <w:szCs w:val="24"/>
                <w:lang w:val="en-US"/>
              </w:rPr>
              <w:t>Pro</w:t>
            </w:r>
            <w:r w:rsidR="009D11BC">
              <w:rPr>
                <w:rFonts w:ascii="Calibri" w:hAnsi="Calibri" w:cs="Calibri"/>
                <w:b/>
                <w:color w:val="0070C0"/>
                <w:sz w:val="24"/>
                <w:szCs w:val="24"/>
                <w:lang w:val="en-US"/>
              </w:rPr>
              <w:t>jects</w:t>
            </w:r>
          </w:p>
          <w:p w14:paraId="201833A2" w14:textId="2C398322" w:rsidR="006504BB" w:rsidRDefault="006504BB" w:rsidP="003532FA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14:paraId="13E652B2" w14:textId="4C1779E8" w:rsidR="006504BB" w:rsidRDefault="006504BB" w:rsidP="003532FA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14:paraId="02F9DE6E" w14:textId="33CADD4A" w:rsidR="006504BB" w:rsidRPr="00646D58" w:rsidRDefault="006504BB" w:rsidP="003532F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788" w:type="dxa"/>
            <w:gridSpan w:val="2"/>
          </w:tcPr>
          <w:p w14:paraId="23636B77" w14:textId="07814240" w:rsidR="003D19AB" w:rsidRPr="00A52971" w:rsidRDefault="009F1515" w:rsidP="00D7179D">
            <w:pPr>
              <w:ind w:right="-110"/>
              <w:rPr>
                <w:rFonts w:ascii="Calibri" w:hAnsi="Calibri" w:cs="Calibri"/>
                <w:sz w:val="20"/>
                <w:szCs w:val="20"/>
              </w:rPr>
            </w:pPr>
            <w:r w:rsidRPr="008053E8">
              <w:rPr>
                <w:rFonts w:ascii="Calibri" w:hAnsi="Calibri" w:cs="Calibri"/>
                <w:b/>
                <w:bCs/>
                <w:noProof/>
                <w:color w:val="0070C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25F232F" wp14:editId="4C73DC9C">
                      <wp:simplePos x="0" y="0"/>
                      <wp:positionH relativeFrom="column">
                        <wp:posOffset>-62616</wp:posOffset>
                      </wp:positionH>
                      <wp:positionV relativeFrom="paragraph">
                        <wp:posOffset>15875</wp:posOffset>
                      </wp:positionV>
                      <wp:extent cx="5715" cy="634266"/>
                      <wp:effectExtent l="0" t="0" r="32385" b="33020"/>
                      <wp:wrapNone/>
                      <wp:docPr id="24757495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6342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5B21DA"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.25pt" to="-4.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774BE3" w:rsidRPr="00A51F60">
              <w:rPr>
                <w:rFonts w:ascii="Calibri" w:hAnsi="Calibri" w:cs="Calibri"/>
                <w:b/>
                <w:bCs/>
                <w:sz w:val="20"/>
                <w:szCs w:val="20"/>
              </w:rPr>
              <w:t>Data Analyst</w:t>
            </w:r>
          </w:p>
          <w:p w14:paraId="7A9B2915" w14:textId="77777777" w:rsidR="00774BE3" w:rsidRPr="00A52971" w:rsidRDefault="00774BE3" w:rsidP="00D7179D">
            <w:pPr>
              <w:ind w:right="-110"/>
              <w:rPr>
                <w:rFonts w:ascii="Calibri" w:hAnsi="Calibri" w:cs="Calibri"/>
                <w:sz w:val="20"/>
                <w:szCs w:val="20"/>
              </w:rPr>
            </w:pPr>
            <w:r w:rsidRPr="00A52971">
              <w:rPr>
                <w:rFonts w:ascii="Calibri" w:hAnsi="Calibri" w:cs="Calibri"/>
                <w:sz w:val="20"/>
                <w:szCs w:val="20"/>
              </w:rPr>
              <w:t>Geschirr Box Kassel</w:t>
            </w:r>
          </w:p>
          <w:p w14:paraId="5DA97724" w14:textId="0C581419" w:rsidR="003532FA" w:rsidRDefault="009F1515" w:rsidP="009F1515">
            <w:pPr>
              <w:pStyle w:val="ListParagraph"/>
              <w:numPr>
                <w:ilvl w:val="0"/>
                <w:numId w:val="16"/>
              </w:numPr>
              <w:ind w:left="455" w:right="-110" w:hanging="425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F1515">
              <w:rPr>
                <w:rFonts w:ascii="Calibri" w:hAnsi="Calibri" w:cs="Calibri"/>
                <w:sz w:val="20"/>
                <w:szCs w:val="20"/>
                <w:lang w:val="en-US"/>
              </w:rPr>
              <w:t>Analyzed customer data with Python and created a visualization dashboard that helped define target groups, enhancing marketing strategies.</w:t>
            </w:r>
          </w:p>
          <w:p w14:paraId="1F0389BC" w14:textId="77777777" w:rsidR="009F1515" w:rsidRPr="009F1515" w:rsidRDefault="009F1515" w:rsidP="009F1515">
            <w:pPr>
              <w:pStyle w:val="ListParagraph"/>
              <w:ind w:right="-110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  <w:p w14:paraId="6FEB906D" w14:textId="0B962B4A" w:rsidR="003532FA" w:rsidRPr="00B94CDB" w:rsidRDefault="00F25963" w:rsidP="003532FA">
            <w:pPr>
              <w:rPr>
                <w:rFonts w:ascii="Calibri" w:hAnsi="Calibri" w:cs="Calibri"/>
                <w:b/>
                <w:bCs/>
                <w:color w:val="232323"/>
                <w:sz w:val="20"/>
                <w:szCs w:val="20"/>
                <w:lang w:val="en-US"/>
              </w:rPr>
            </w:pPr>
            <w:r w:rsidRPr="00B94CDB">
              <w:rPr>
                <w:rFonts w:ascii="Calibri" w:hAnsi="Calibri" w:cs="Calibri"/>
                <w:b/>
                <w:bCs/>
                <w:noProof/>
                <w:color w:val="0070C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B57E29A" wp14:editId="03713547">
                      <wp:simplePos x="0" y="0"/>
                      <wp:positionH relativeFrom="column">
                        <wp:posOffset>-48465</wp:posOffset>
                      </wp:positionH>
                      <wp:positionV relativeFrom="paragraph">
                        <wp:posOffset>39370</wp:posOffset>
                      </wp:positionV>
                      <wp:extent cx="2449" cy="755287"/>
                      <wp:effectExtent l="0" t="0" r="36195" b="26035"/>
                      <wp:wrapNone/>
                      <wp:docPr id="170342903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9" cy="7552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55BE01" id="Straight Connector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3.1pt" to="-3.6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3532FA" w:rsidRPr="00B94CDB">
              <w:rPr>
                <w:rFonts w:ascii="Calibri" w:hAnsi="Calibri" w:cs="Calibri"/>
                <w:b/>
                <w:bCs/>
                <w:color w:val="232323"/>
                <w:sz w:val="20"/>
                <w:szCs w:val="20"/>
                <w:lang w:val="en-US"/>
              </w:rPr>
              <w:t>Master of Science in Economic Behaviour and Governance</w:t>
            </w:r>
          </w:p>
          <w:p w14:paraId="3B109E15" w14:textId="70F6C387" w:rsidR="003532FA" w:rsidRPr="00A52971" w:rsidRDefault="003532FA" w:rsidP="003532F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D11BC">
              <w:rPr>
                <w:rFonts w:ascii="Calibri" w:hAnsi="Calibri" w:cs="Calibri"/>
                <w:sz w:val="20"/>
                <w:szCs w:val="20"/>
                <w:lang w:val="en-US"/>
              </w:rPr>
              <w:t>Univer</w:t>
            </w:r>
            <w:r w:rsidR="009D11BC">
              <w:rPr>
                <w:rFonts w:ascii="Calibri" w:hAnsi="Calibri" w:cs="Calibri"/>
                <w:sz w:val="20"/>
                <w:szCs w:val="20"/>
                <w:lang w:val="en-US"/>
              </w:rPr>
              <w:t>sity of Kassel</w:t>
            </w:r>
          </w:p>
          <w:p w14:paraId="68C2E592" w14:textId="77777777" w:rsidR="009D11BC" w:rsidRPr="009D11BC" w:rsidRDefault="009D11BC" w:rsidP="009D11B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701"/>
              </w:tabs>
              <w:autoSpaceDE w:val="0"/>
              <w:autoSpaceDN w:val="0"/>
              <w:spacing w:before="60" w:line="0" w:lineRule="atLeast"/>
              <w:ind w:left="460" w:hanging="425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D11BC">
              <w:rPr>
                <w:rFonts w:ascii="Calibri" w:hAnsi="Calibri" w:cs="Calibri"/>
                <w:sz w:val="20"/>
                <w:szCs w:val="20"/>
                <w:lang w:val="en-US"/>
              </w:rPr>
              <w:t>Field: Empirical Analysis in Economics</w:t>
            </w:r>
          </w:p>
          <w:p w14:paraId="17EE1265" w14:textId="77777777" w:rsidR="009D11BC" w:rsidRPr="009D11BC" w:rsidRDefault="009D11BC" w:rsidP="009D11B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701"/>
              </w:tabs>
              <w:autoSpaceDE w:val="0"/>
              <w:autoSpaceDN w:val="0"/>
              <w:spacing w:before="60" w:line="0" w:lineRule="atLeast"/>
              <w:ind w:left="460" w:hanging="425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D11BC">
              <w:rPr>
                <w:rFonts w:ascii="Calibri" w:hAnsi="Calibri" w:cs="Calibri"/>
                <w:sz w:val="20"/>
                <w:szCs w:val="20"/>
                <w:lang w:val="en-US"/>
              </w:rPr>
              <w:t>Focus: Business &amp; Finance Consulting</w:t>
            </w:r>
          </w:p>
          <w:p w14:paraId="41BAAB65" w14:textId="55DF0712" w:rsidR="009D11BC" w:rsidRPr="00773563" w:rsidRDefault="009D11BC" w:rsidP="009D11BC">
            <w:pPr>
              <w:numPr>
                <w:ilvl w:val="0"/>
                <w:numId w:val="2"/>
              </w:numPr>
              <w:ind w:left="460" w:right="-110" w:hanging="425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9D11BC">
              <w:rPr>
                <w:rFonts w:ascii="Calibri" w:hAnsi="Calibri" w:cs="Calibri"/>
                <w:sz w:val="20"/>
                <w:szCs w:val="20"/>
                <w:lang w:val="en-US"/>
              </w:rPr>
              <w:t>Grade: 2.3</w:t>
            </w:r>
          </w:p>
          <w:p w14:paraId="4A75E7D4" w14:textId="77777777" w:rsidR="00773563" w:rsidRPr="009D11BC" w:rsidRDefault="00773563" w:rsidP="00773563">
            <w:pPr>
              <w:ind w:left="460" w:right="-110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  <w:p w14:paraId="390CFDC2" w14:textId="5932F4AE" w:rsidR="003532FA" w:rsidRPr="00B94CDB" w:rsidRDefault="009D11BC" w:rsidP="003532FA">
            <w:pPr>
              <w:ind w:right="-110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94CDB">
              <w:rPr>
                <w:rFonts w:ascii="Calibri" w:hAnsi="Calibri" w:cs="Calibri"/>
                <w:b/>
                <w:bCs/>
                <w:noProof/>
                <w:color w:val="0070C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39698C" wp14:editId="43537660">
                      <wp:simplePos x="0" y="0"/>
                      <wp:positionH relativeFrom="column">
                        <wp:posOffset>-46885</wp:posOffset>
                      </wp:positionH>
                      <wp:positionV relativeFrom="paragraph">
                        <wp:posOffset>51435</wp:posOffset>
                      </wp:positionV>
                      <wp:extent cx="7516" cy="696447"/>
                      <wp:effectExtent l="0" t="0" r="31115" b="27940"/>
                      <wp:wrapNone/>
                      <wp:docPr id="152214201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16" cy="6964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DDF83" id="Straight Connector 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pt,4.05pt" to="-3.1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3532FA" w:rsidRPr="00B94CD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Bachelor of Science in International Economics</w:t>
            </w:r>
          </w:p>
          <w:p w14:paraId="505C8355" w14:textId="77777777" w:rsidR="009D11BC" w:rsidRPr="009D11BC" w:rsidRDefault="009D11BC" w:rsidP="006E5214">
            <w:pPr>
              <w:ind w:left="177" w:right="-110" w:hanging="142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D11BC">
              <w:rPr>
                <w:rFonts w:ascii="Calibri" w:hAnsi="Calibri" w:cs="Calibri"/>
                <w:sz w:val="20"/>
                <w:szCs w:val="20"/>
                <w:lang w:val="en-US"/>
              </w:rPr>
              <w:t>Nakhchivan State University</w:t>
            </w:r>
          </w:p>
          <w:p w14:paraId="75BB1347" w14:textId="77777777" w:rsidR="009D11BC" w:rsidRPr="009D11BC" w:rsidRDefault="009D11BC" w:rsidP="009D11BC">
            <w:pPr>
              <w:pStyle w:val="ListParagraph"/>
              <w:numPr>
                <w:ilvl w:val="0"/>
                <w:numId w:val="20"/>
              </w:numPr>
              <w:ind w:left="460" w:right="-110" w:hanging="425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D11BC">
              <w:rPr>
                <w:rFonts w:ascii="Calibri" w:hAnsi="Calibri" w:cs="Calibri"/>
                <w:sz w:val="20"/>
                <w:szCs w:val="20"/>
                <w:lang w:val="en-US"/>
              </w:rPr>
              <w:t>Field: Economics Analytics</w:t>
            </w:r>
          </w:p>
          <w:p w14:paraId="24DF7724" w14:textId="77777777" w:rsidR="009D11BC" w:rsidRPr="009D11BC" w:rsidRDefault="009D11BC" w:rsidP="009D11BC">
            <w:pPr>
              <w:pStyle w:val="ListParagraph"/>
              <w:numPr>
                <w:ilvl w:val="0"/>
                <w:numId w:val="20"/>
              </w:numPr>
              <w:ind w:left="460" w:right="-110" w:hanging="425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D11BC">
              <w:rPr>
                <w:rFonts w:ascii="Calibri" w:hAnsi="Calibri" w:cs="Calibri"/>
                <w:sz w:val="20"/>
                <w:szCs w:val="20"/>
                <w:lang w:val="en-US"/>
              </w:rPr>
              <w:t>Focus: Economic &amp; Financial Analysis</w:t>
            </w:r>
          </w:p>
          <w:p w14:paraId="36AA993B" w14:textId="2BEA6CBB" w:rsidR="006504BB" w:rsidRPr="009D11BC" w:rsidRDefault="009D11BC" w:rsidP="009D11BC">
            <w:pPr>
              <w:pStyle w:val="ListParagraph"/>
              <w:numPr>
                <w:ilvl w:val="0"/>
                <w:numId w:val="21"/>
              </w:numPr>
              <w:ind w:left="460" w:right="-110" w:hanging="425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D11BC">
              <w:rPr>
                <w:rFonts w:ascii="Calibri" w:hAnsi="Calibri" w:cs="Calibri"/>
                <w:sz w:val="20"/>
                <w:szCs w:val="20"/>
                <w:lang w:val="en-US"/>
              </w:rPr>
              <w:t>Grade: 1.9</w:t>
            </w:r>
          </w:p>
          <w:p w14:paraId="293AD516" w14:textId="77777777" w:rsidR="00FE397C" w:rsidRDefault="00FE397C" w:rsidP="006E5214">
            <w:pPr>
              <w:widowControl w:val="0"/>
              <w:autoSpaceDE w:val="0"/>
              <w:autoSpaceDN w:val="0"/>
              <w:ind w:firstLine="36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69E08A46" w14:textId="118EAACA" w:rsidR="006504BB" w:rsidRPr="00476AEE" w:rsidRDefault="00F25963" w:rsidP="006E5214">
            <w:pPr>
              <w:widowControl w:val="0"/>
              <w:autoSpaceDE w:val="0"/>
              <w:autoSpaceDN w:val="0"/>
              <w:ind w:firstLine="36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C739E">
              <w:rPr>
                <w:rFonts w:ascii="Calibri" w:hAnsi="Calibri" w:cs="Calibri"/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789DB7B" wp14:editId="225D8557">
                      <wp:simplePos x="0" y="0"/>
                      <wp:positionH relativeFrom="column">
                        <wp:posOffset>-60262</wp:posOffset>
                      </wp:positionH>
                      <wp:positionV relativeFrom="paragraph">
                        <wp:posOffset>57150</wp:posOffset>
                      </wp:positionV>
                      <wp:extent cx="4445" cy="2228850"/>
                      <wp:effectExtent l="0" t="0" r="33655" b="19050"/>
                      <wp:wrapNone/>
                      <wp:docPr id="51504131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2228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CC075" id="Straight Connector 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5pt,4.5pt" to="-4.4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6504BB" w:rsidRPr="00476AEE">
              <w:rPr>
                <w:rFonts w:ascii="Calibri" w:hAnsi="Calibri" w:cs="Calibri"/>
                <w:sz w:val="20"/>
                <w:szCs w:val="20"/>
                <w:lang w:val="en-US"/>
              </w:rPr>
              <w:t>Mlops-zoomcamp, Data TalksClub</w:t>
            </w:r>
          </w:p>
          <w:p w14:paraId="66259AE9" w14:textId="4AF1CA38" w:rsidR="006504BB" w:rsidRPr="006E5214" w:rsidRDefault="006504BB" w:rsidP="006E5214">
            <w:pPr>
              <w:pStyle w:val="ListParagraph"/>
              <w:numPr>
                <w:ilvl w:val="0"/>
                <w:numId w:val="18"/>
              </w:numPr>
              <w:ind w:left="320" w:hanging="284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E5214">
              <w:rPr>
                <w:rFonts w:ascii="Calibri" w:hAnsi="Calibri" w:cs="Calibri"/>
                <w:sz w:val="20"/>
                <w:szCs w:val="20"/>
                <w:lang w:val="en-US"/>
              </w:rPr>
              <w:t>Inhalt: MLflow, AWS, Mage-ai, Docker, Evidently</w:t>
            </w:r>
          </w:p>
          <w:p w14:paraId="4BB4C3AC" w14:textId="77777777" w:rsidR="006504BB" w:rsidRPr="006E5214" w:rsidRDefault="006504BB" w:rsidP="006E5214">
            <w:pPr>
              <w:ind w:firstLine="36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E5214">
              <w:rPr>
                <w:rFonts w:ascii="Calibri" w:hAnsi="Calibri" w:cs="Calibri"/>
                <w:sz w:val="20"/>
                <w:szCs w:val="20"/>
                <w:lang w:val="en-US"/>
              </w:rPr>
              <w:t>Mlops Master Bootcamp. VBO</w:t>
            </w:r>
          </w:p>
          <w:p w14:paraId="70C36DF4" w14:textId="7DCD603C" w:rsidR="006504BB" w:rsidRPr="00476AEE" w:rsidRDefault="006504BB" w:rsidP="006E5214">
            <w:pPr>
              <w:ind w:firstLine="36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76AEE">
              <w:rPr>
                <w:rFonts w:ascii="Calibri" w:hAnsi="Calibri" w:cs="Calibri"/>
                <w:sz w:val="20"/>
                <w:szCs w:val="20"/>
                <w:lang w:val="en-US"/>
              </w:rPr>
              <w:t>•</w:t>
            </w:r>
            <w:r w:rsidR="00C6402D" w:rsidRPr="00476AE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</w:t>
            </w:r>
            <w:r w:rsidR="006E5214" w:rsidRPr="00476AE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</w:t>
            </w:r>
            <w:r w:rsidRPr="00476AEE">
              <w:rPr>
                <w:rFonts w:ascii="Calibri" w:hAnsi="Calibri" w:cs="Calibri"/>
                <w:sz w:val="20"/>
                <w:szCs w:val="20"/>
                <w:lang w:val="en-US"/>
              </w:rPr>
              <w:t>Inhalt: Docker, Jenkins, MLflow, K8, FastAPI</w:t>
            </w:r>
          </w:p>
          <w:p w14:paraId="145E2CFE" w14:textId="77777777" w:rsidR="006504BB" w:rsidRPr="006504BB" w:rsidRDefault="006504BB" w:rsidP="006E5214">
            <w:pPr>
              <w:ind w:firstLine="36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504BB">
              <w:rPr>
                <w:rFonts w:ascii="Calibri" w:hAnsi="Calibri" w:cs="Calibri"/>
                <w:sz w:val="20"/>
                <w:szCs w:val="20"/>
                <w:lang w:val="en-US"/>
              </w:rPr>
              <w:t>Could Computing, The University of Texs at Austin</w:t>
            </w:r>
          </w:p>
          <w:p w14:paraId="7BF0CFC8" w14:textId="0F20DA28" w:rsidR="006504BB" w:rsidRPr="006504BB" w:rsidRDefault="006504BB" w:rsidP="006E5214">
            <w:pPr>
              <w:ind w:firstLine="36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504BB">
              <w:rPr>
                <w:rFonts w:ascii="Calibri" w:hAnsi="Calibri" w:cs="Calibri"/>
                <w:sz w:val="20"/>
                <w:szCs w:val="20"/>
                <w:lang w:val="en-US"/>
              </w:rPr>
              <w:t>•</w:t>
            </w:r>
            <w:r w:rsidR="00C6402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="006E5214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 </w:t>
            </w:r>
            <w:r w:rsidRPr="006504BB">
              <w:rPr>
                <w:rFonts w:ascii="Calibri" w:hAnsi="Calibri" w:cs="Calibri"/>
                <w:sz w:val="20"/>
                <w:szCs w:val="20"/>
                <w:lang w:val="en-US"/>
              </w:rPr>
              <w:t>Inhalt: AWS, Azure, GCP AWS</w:t>
            </w:r>
          </w:p>
          <w:p w14:paraId="60601EBF" w14:textId="77777777" w:rsidR="006504BB" w:rsidRPr="006504BB" w:rsidRDefault="006504BB" w:rsidP="006E5214">
            <w:pPr>
              <w:ind w:firstLine="36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504BB">
              <w:rPr>
                <w:rFonts w:ascii="Calibri" w:hAnsi="Calibri" w:cs="Calibri"/>
                <w:sz w:val="20"/>
                <w:szCs w:val="20"/>
                <w:lang w:val="en-US"/>
              </w:rPr>
              <w:t>Could Technical Bootcamp, VBO</w:t>
            </w:r>
          </w:p>
          <w:p w14:paraId="62885F39" w14:textId="092E80BB" w:rsidR="006504BB" w:rsidRPr="006504BB" w:rsidRDefault="006504BB" w:rsidP="006E5214">
            <w:pPr>
              <w:ind w:firstLine="36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504BB">
              <w:rPr>
                <w:rFonts w:ascii="Calibri" w:hAnsi="Calibri" w:cs="Calibri"/>
                <w:sz w:val="20"/>
                <w:szCs w:val="20"/>
                <w:lang w:val="en-US"/>
              </w:rPr>
              <w:t>•</w:t>
            </w:r>
            <w:r w:rsidR="006E5214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  </w:t>
            </w:r>
            <w:r w:rsidRPr="006504B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Inhalt:  AWS Services, Linux, Cloud Network </w:t>
            </w:r>
          </w:p>
          <w:p w14:paraId="24BA05BF" w14:textId="77777777" w:rsidR="006504BB" w:rsidRPr="006504BB" w:rsidRDefault="006504BB" w:rsidP="006E5214">
            <w:pPr>
              <w:ind w:firstLine="36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504BB">
              <w:rPr>
                <w:rFonts w:ascii="Calibri" w:hAnsi="Calibri" w:cs="Calibri"/>
                <w:sz w:val="20"/>
                <w:szCs w:val="20"/>
                <w:lang w:val="en-US"/>
              </w:rPr>
              <w:t>Data Science Program, Practicum USA</w:t>
            </w:r>
          </w:p>
          <w:p w14:paraId="0F7B236B" w14:textId="6E386E7A" w:rsidR="006504BB" w:rsidRPr="006504BB" w:rsidRDefault="006504BB" w:rsidP="006E5214">
            <w:pPr>
              <w:ind w:firstLine="36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504BB">
              <w:rPr>
                <w:rFonts w:ascii="Calibri" w:hAnsi="Calibri" w:cs="Calibri"/>
                <w:sz w:val="20"/>
                <w:szCs w:val="20"/>
                <w:lang w:val="en-US"/>
              </w:rPr>
              <w:t>•</w:t>
            </w:r>
            <w:r w:rsidR="006E5214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  </w:t>
            </w:r>
            <w:r w:rsidRPr="006504BB">
              <w:rPr>
                <w:rFonts w:ascii="Calibri" w:hAnsi="Calibri" w:cs="Calibri"/>
                <w:sz w:val="20"/>
                <w:szCs w:val="20"/>
                <w:lang w:val="en-US"/>
              </w:rPr>
              <w:t>Inhalt: Linear Algebra, Time Series, Computer Vision, and Unsupervised Learning</w:t>
            </w:r>
          </w:p>
          <w:p w14:paraId="020A67BD" w14:textId="72DCD9CB" w:rsidR="006504BB" w:rsidRPr="006504BB" w:rsidRDefault="006504BB" w:rsidP="006E5214">
            <w:pPr>
              <w:ind w:firstLine="36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504BB">
              <w:rPr>
                <w:rFonts w:ascii="Calibri" w:hAnsi="Calibri" w:cs="Calibri"/>
                <w:sz w:val="20"/>
                <w:szCs w:val="20"/>
                <w:lang w:val="en-US"/>
              </w:rPr>
              <w:t>Data Science and Machine Learning Bootcamp, VBO</w:t>
            </w:r>
          </w:p>
          <w:p w14:paraId="643A630C" w14:textId="056EBA6C" w:rsidR="006504BB" w:rsidRPr="006504BB" w:rsidRDefault="006504BB" w:rsidP="006E5214">
            <w:pPr>
              <w:ind w:firstLine="36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504BB">
              <w:rPr>
                <w:rFonts w:ascii="Calibri" w:hAnsi="Calibri" w:cs="Calibri"/>
                <w:sz w:val="20"/>
                <w:szCs w:val="20"/>
                <w:lang w:val="en-US"/>
              </w:rPr>
              <w:t>•</w:t>
            </w:r>
            <w:r w:rsidR="006E5214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  </w:t>
            </w:r>
            <w:r w:rsidRPr="006504BB">
              <w:rPr>
                <w:rFonts w:ascii="Calibri" w:hAnsi="Calibri" w:cs="Calibri"/>
                <w:sz w:val="20"/>
                <w:szCs w:val="20"/>
                <w:lang w:val="en-US"/>
              </w:rPr>
              <w:t>Inhalt: Python, SQL,</w:t>
            </w:r>
            <w:r w:rsidR="003C1B4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Pr="006504BB">
              <w:rPr>
                <w:rFonts w:ascii="Calibri" w:hAnsi="Calibri" w:cs="Calibri"/>
                <w:sz w:val="20"/>
                <w:szCs w:val="20"/>
                <w:lang w:val="en-US"/>
              </w:rPr>
              <w:t>Machine Learning models Advanced Big</w:t>
            </w:r>
          </w:p>
          <w:p w14:paraId="2EF6B5B4" w14:textId="63D224C5" w:rsidR="006504BB" w:rsidRPr="006504BB" w:rsidRDefault="006504BB" w:rsidP="006E5214">
            <w:pPr>
              <w:ind w:firstLine="36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504BB">
              <w:rPr>
                <w:rFonts w:ascii="Calibri" w:hAnsi="Calibri" w:cs="Calibri"/>
                <w:sz w:val="20"/>
                <w:szCs w:val="20"/>
                <w:lang w:val="en-US"/>
              </w:rPr>
              <w:t>Data and Data Science at Scale Bootcamp VBO</w:t>
            </w:r>
          </w:p>
          <w:p w14:paraId="2E26B32A" w14:textId="41417EF9" w:rsidR="006504BB" w:rsidRPr="006504BB" w:rsidRDefault="006504BB" w:rsidP="006E5214">
            <w:pPr>
              <w:ind w:left="40" w:right="-110" w:hanging="4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504BB">
              <w:rPr>
                <w:rFonts w:ascii="Calibri" w:hAnsi="Calibri" w:cs="Calibri"/>
                <w:sz w:val="20"/>
                <w:szCs w:val="20"/>
                <w:lang w:val="en-US"/>
              </w:rPr>
              <w:t>•</w:t>
            </w:r>
            <w:r w:rsidR="006E5214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  </w:t>
            </w:r>
            <w:r w:rsidRPr="006504BB">
              <w:rPr>
                <w:rFonts w:ascii="Calibri" w:hAnsi="Calibri" w:cs="Calibri"/>
                <w:sz w:val="20"/>
                <w:szCs w:val="20"/>
                <w:lang w:val="en-US"/>
              </w:rPr>
              <w:t>Inhalt:  Machine Learning in Big Data, Docker &amp; Kubernetes, Pykafka, Pyspark, Linux, Git, Hadoop, CI/CD and Jenkins, MLflow, Airflow, MongoDB</w:t>
            </w:r>
          </w:p>
          <w:p w14:paraId="24A4E5E7" w14:textId="37B6A5C3" w:rsidR="006504BB" w:rsidRPr="006504BB" w:rsidRDefault="006504BB" w:rsidP="003532FA">
            <w:pPr>
              <w:ind w:right="-11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13282E6F" w14:textId="3C0F43A5" w:rsidR="006504BB" w:rsidRPr="009E22DB" w:rsidRDefault="00370DCD" w:rsidP="00F25963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418"/>
              </w:tabs>
              <w:autoSpaceDE w:val="0"/>
              <w:autoSpaceDN w:val="0"/>
              <w:spacing w:before="16" w:line="0" w:lineRule="atLeast"/>
              <w:ind w:left="284" w:right="-110" w:hanging="254"/>
              <w:contextualSpacing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C739E">
              <w:rPr>
                <w:rFonts w:ascii="Calibri" w:hAnsi="Calibri" w:cs="Calibri"/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389F27C" wp14:editId="7AA215DC">
                      <wp:simplePos x="0" y="0"/>
                      <wp:positionH relativeFrom="column">
                        <wp:posOffset>-60102</wp:posOffset>
                      </wp:positionH>
                      <wp:positionV relativeFrom="paragraph">
                        <wp:posOffset>94615</wp:posOffset>
                      </wp:positionV>
                      <wp:extent cx="0" cy="1430503"/>
                      <wp:effectExtent l="0" t="0" r="38100" b="36830"/>
                      <wp:wrapNone/>
                      <wp:docPr id="35783081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05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8D6F5" id="Straight Connector 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5pt,7.45pt" to="-4.75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6504BB" w:rsidRPr="009E22DB"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  <w:t>Snowflake MLOps</w:t>
            </w:r>
            <w:r w:rsidR="006504BB" w:rsidRPr="009E22D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: CI/CD, Github, Docker, FastAPI, Snowflake, </w:t>
            </w:r>
            <w:r w:rsidR="006504BB" w:rsidRPr="009E22DB">
              <w:rPr>
                <w:lang w:val="en-US"/>
              </w:rPr>
              <w:t xml:space="preserve"> </w:t>
            </w:r>
            <w:r w:rsidR="006504BB" w:rsidRPr="009E22D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LinearRegression | </w:t>
            </w:r>
            <w:hyperlink r:id="rId16">
              <w:r w:rsidR="006504BB" w:rsidRPr="009E22DB">
                <w:rPr>
                  <w:rFonts w:ascii="Calibri" w:hAnsi="Calibri" w:cs="Calibri"/>
                  <w:sz w:val="20"/>
                  <w:szCs w:val="20"/>
                  <w:u w:val="single"/>
                  <w:lang w:val="en-US"/>
                </w:rPr>
                <w:t>GitHub.</w:t>
              </w:r>
            </w:hyperlink>
          </w:p>
          <w:p w14:paraId="078A1C23" w14:textId="77777777" w:rsidR="006504BB" w:rsidRPr="00A52971" w:rsidRDefault="006504BB" w:rsidP="00F25963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418"/>
              </w:tabs>
              <w:autoSpaceDE w:val="0"/>
              <w:autoSpaceDN w:val="0"/>
              <w:spacing w:before="16" w:line="0" w:lineRule="atLeast"/>
              <w:ind w:left="284" w:right="-110" w:hanging="254"/>
              <w:contextualSpacing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52971"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  <w:t>AdPredictor ML-deployment</w:t>
            </w:r>
            <w:r w:rsidRPr="00A52971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: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CI/CD, Github, Docker, FastAPI, Ml Model | </w:t>
            </w:r>
            <w:hyperlink r:id="rId17" w:history="1">
              <w:r w:rsidRPr="00A52971">
                <w:rPr>
                  <w:rStyle w:val="Hyperlink"/>
                  <w:rFonts w:ascii="Calibri" w:hAnsi="Calibri" w:cs="Calibri"/>
                  <w:color w:val="auto"/>
                  <w:sz w:val="20"/>
                  <w:szCs w:val="20"/>
                  <w:lang w:val="en-US"/>
                </w:rPr>
                <w:t>GitHub</w:t>
              </w:r>
            </w:hyperlink>
            <w:r>
              <w:rPr>
                <w:rStyle w:val="Hyperlink"/>
                <w:rFonts w:ascii="Calibri" w:hAnsi="Calibri" w:cs="Calibri"/>
                <w:color w:val="auto"/>
                <w:sz w:val="20"/>
                <w:szCs w:val="20"/>
                <w:lang w:val="en-US"/>
              </w:rPr>
              <w:t>.</w:t>
            </w:r>
          </w:p>
          <w:p w14:paraId="58662CF3" w14:textId="6CB18632" w:rsidR="006504BB" w:rsidRPr="0036723C" w:rsidRDefault="006504BB" w:rsidP="00F25963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line="0" w:lineRule="atLeast"/>
              <w:ind w:left="284" w:right="-110" w:hanging="254"/>
              <w:contextualSpacing w:val="0"/>
              <w:rPr>
                <w:rStyle w:val="Hyperlink"/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r w:rsidRPr="00A52971"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  <w:t xml:space="preserve">Sentiment Analysis with Deep Learning and </w:t>
            </w:r>
            <w:r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  <w:t>MLflow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: Python,TensorFlow, Keras, FastAPI,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MLflow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, Docker, MinIO, MySQL, Conda |</w:t>
            </w:r>
            <w:r w:rsidRPr="0036723C">
              <w:rPr>
                <w:rStyle w:val="Hyperlink"/>
                <w:color w:val="auto"/>
                <w:lang w:val="en-US"/>
              </w:rPr>
              <w:t xml:space="preserve"> </w:t>
            </w:r>
            <w:r w:rsidRPr="0036723C">
              <w:rPr>
                <w:rStyle w:val="Hyperlink"/>
                <w:color w:val="auto"/>
              </w:rPr>
              <w:fldChar w:fldCharType="begin"/>
            </w:r>
            <w:r w:rsidRPr="0036723C">
              <w:rPr>
                <w:rStyle w:val="Hyperlink"/>
                <w:color w:val="auto"/>
                <w:lang w:val="en-US"/>
              </w:rPr>
              <w:instrText>HYPERLINK "https://github.com/HuseynA28/Sentiment-Analysis-with-Deep-Learning-and-MLflow"</w:instrText>
            </w:r>
            <w:r w:rsidRPr="0036723C">
              <w:rPr>
                <w:rStyle w:val="Hyperlink"/>
                <w:color w:val="auto"/>
              </w:rPr>
            </w:r>
            <w:r w:rsidRPr="0036723C">
              <w:rPr>
                <w:rStyle w:val="Hyperlink"/>
                <w:color w:val="auto"/>
              </w:rPr>
              <w:fldChar w:fldCharType="separate"/>
            </w:r>
            <w:r w:rsidRPr="0036723C">
              <w:rPr>
                <w:rStyle w:val="Hyperlink"/>
                <w:rFonts w:ascii="Calibri" w:hAnsi="Calibri" w:cs="Calibri"/>
                <w:color w:val="auto"/>
                <w:sz w:val="20"/>
                <w:szCs w:val="20"/>
                <w:lang w:val="en-US"/>
              </w:rPr>
              <w:t>GitHub.</w:t>
            </w:r>
          </w:p>
          <w:p w14:paraId="62D755FE" w14:textId="77777777" w:rsidR="006504BB" w:rsidRPr="00A52971" w:rsidRDefault="006504BB" w:rsidP="00F25963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line="0" w:lineRule="atLeast"/>
              <w:ind w:left="284" w:right="-110" w:hanging="254"/>
              <w:contextualSpacing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6723C">
              <w:rPr>
                <w:rStyle w:val="Hyperlink"/>
                <w:color w:val="auto"/>
              </w:rPr>
              <w:fldChar w:fldCharType="end"/>
            </w:r>
            <w:r w:rsidRPr="00A52971"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  <w:t>ML algorithms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: Regression Models, KNN, Decision Trees, Unsupervised Learning, Gradient Boosting Machine and more | </w:t>
            </w:r>
            <w:bookmarkStart w:id="0" w:name="_Hlk171447673"/>
            <w:r w:rsidRPr="00A52971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instrText>HYPERLINK "https://github.com/HuseynA28/Machine-learning-algorithms" \h</w:instrText>
            </w:r>
            <w:r w:rsidRPr="00A52971">
              <w:rPr>
                <w:rFonts w:ascii="Calibri" w:hAnsi="Calibri" w:cs="Calibri"/>
                <w:sz w:val="20"/>
                <w:szCs w:val="20"/>
              </w:rPr>
            </w:r>
            <w:r w:rsidRPr="00A52971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A52971">
              <w:rPr>
                <w:rFonts w:ascii="Calibri" w:hAnsi="Calibri" w:cs="Calibri"/>
                <w:sz w:val="20"/>
                <w:szCs w:val="20"/>
                <w:u w:val="single"/>
                <w:lang w:val="en-US"/>
              </w:rPr>
              <w:t>GitHub.</w:t>
            </w:r>
            <w:r w:rsidRPr="00A52971">
              <w:rPr>
                <w:rFonts w:ascii="Calibri" w:hAnsi="Calibri" w:cs="Calibri"/>
                <w:sz w:val="20"/>
                <w:szCs w:val="20"/>
                <w:u w:val="single"/>
              </w:rPr>
              <w:fldChar w:fldCharType="end"/>
            </w:r>
            <w:bookmarkEnd w:id="0"/>
          </w:p>
          <w:p w14:paraId="7A0AEACE" w14:textId="77777777" w:rsidR="006504BB" w:rsidRPr="00A52971" w:rsidRDefault="006504BB" w:rsidP="00F25963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418"/>
              </w:tabs>
              <w:autoSpaceDE w:val="0"/>
              <w:autoSpaceDN w:val="0"/>
              <w:spacing w:line="0" w:lineRule="atLeast"/>
              <w:ind w:left="284" w:right="-110" w:hanging="254"/>
              <w:contextualSpacing w:val="0"/>
              <w:rPr>
                <w:rFonts w:ascii="Calibri" w:hAnsi="Calibri" w:cs="Calibri"/>
                <w:sz w:val="20"/>
                <w:szCs w:val="20"/>
              </w:rPr>
            </w:pPr>
            <w:r w:rsidRPr="00A52971"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  <w:t>Deploying ML on Docker&amp;Kubernetes</w:t>
            </w:r>
            <w:r w:rsidRPr="00A5297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Regression Model, FastAPI, Docker</w:t>
            </w:r>
            <w:r w:rsidRPr="00A5297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Kubernetes, Minikub</w:t>
            </w:r>
            <w:r w:rsidRPr="00A52971">
              <w:rPr>
                <w:rFonts w:ascii="Calibri" w:hAnsi="Calibri" w:cs="Calibri"/>
                <w:sz w:val="20"/>
                <w:szCs w:val="20"/>
              </w:rPr>
              <w:t>e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|</w:t>
            </w:r>
            <w:hyperlink r:id="rId18">
              <w:r w:rsidRPr="00A52971">
                <w:rPr>
                  <w:rFonts w:ascii="Calibri" w:hAnsi="Calibri" w:cs="Calibri"/>
                  <w:sz w:val="20"/>
                  <w:szCs w:val="20"/>
                  <w:u w:val="single"/>
                </w:rPr>
                <w:t>GitHub</w:t>
              </w:r>
              <w:r>
                <w:rPr>
                  <w:rFonts w:ascii="Calibri" w:hAnsi="Calibri" w:cs="Calibri"/>
                  <w:sz w:val="20"/>
                  <w:szCs w:val="20"/>
                  <w:u w:val="single"/>
                </w:rPr>
                <w:t>.</w:t>
              </w:r>
              <w:r w:rsidRPr="00A52971">
                <w:rPr>
                  <w:rFonts w:ascii="Calibri" w:hAnsi="Calibri" w:cs="Calibri"/>
                  <w:sz w:val="20"/>
                  <w:szCs w:val="20"/>
                  <w:u w:val="single"/>
                </w:rPr>
                <w:t xml:space="preserve"> </w:t>
              </w:r>
            </w:hyperlink>
            <w:r w:rsidRPr="00A52971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0FDED281" w14:textId="0BA0D79B" w:rsidR="006504BB" w:rsidRPr="006504BB" w:rsidRDefault="006504BB" w:rsidP="00F25963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612"/>
                <w:tab w:val="left" w:pos="613"/>
              </w:tabs>
              <w:autoSpaceDE w:val="0"/>
              <w:autoSpaceDN w:val="0"/>
              <w:spacing w:line="0" w:lineRule="atLeast"/>
              <w:ind w:left="284" w:right="-110" w:hanging="254"/>
              <w:contextualSpacing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52971"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  <w:t>RFM Customer Segmentation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 w:rsidRPr="00A52971">
              <w:rPr>
                <w:rFonts w:ascii="Calibri" w:hAnsi="Calibri" w:cs="Calibri"/>
                <w:spacing w:val="-3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Python, Pandas, Scikit-Learn, RFM |</w:t>
            </w:r>
            <w:r w:rsidRPr="00A52971">
              <w:rPr>
                <w:rFonts w:ascii="Calibri" w:hAnsi="Calibri" w:cs="Calibri"/>
                <w:spacing w:val="-3"/>
                <w:sz w:val="20"/>
                <w:szCs w:val="20"/>
                <w:lang w:val="en-US"/>
              </w:rPr>
              <w:t xml:space="preserve"> </w:t>
            </w:r>
            <w:hyperlink r:id="rId19">
              <w:r w:rsidRPr="00A52971">
                <w:rPr>
                  <w:rFonts w:ascii="Calibri" w:hAnsi="Calibri" w:cs="Calibri"/>
                  <w:sz w:val="20"/>
                  <w:szCs w:val="20"/>
                  <w:u w:val="single"/>
                  <w:lang w:val="en-US"/>
                </w:rPr>
                <w:t>GitHub.</w:t>
              </w:r>
            </w:hyperlink>
          </w:p>
          <w:p w14:paraId="61878A79" w14:textId="68F11DF2" w:rsidR="006504BB" w:rsidRPr="00503404" w:rsidRDefault="006504BB" w:rsidP="00F25963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612"/>
                <w:tab w:val="left" w:pos="613"/>
              </w:tabs>
              <w:autoSpaceDE w:val="0"/>
              <w:autoSpaceDN w:val="0"/>
              <w:spacing w:line="0" w:lineRule="atLeast"/>
              <w:ind w:left="284" w:right="-110" w:hanging="254"/>
              <w:contextualSpacing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52971"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  <w:t>Time Series Analysis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 w:rsidRPr="00A52971">
              <w:rPr>
                <w:rFonts w:ascii="Calibri" w:hAnsi="Calibri" w:cs="Calibri"/>
                <w:spacing w:val="-3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Python, Prophet, XGBoost, Scikit-Learn, Statsmodels</w:t>
            </w:r>
            <w:r w:rsidRPr="00A52971">
              <w:rPr>
                <w:rFonts w:ascii="Calibri" w:hAnsi="Calibri" w:cs="Calibri"/>
                <w:spacing w:val="-4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|</w:t>
            </w:r>
            <w:r w:rsidRPr="00A52971">
              <w:rPr>
                <w:rFonts w:ascii="Calibri" w:hAnsi="Calibri" w:cs="Calibri"/>
                <w:spacing w:val="-4"/>
                <w:sz w:val="20"/>
                <w:szCs w:val="20"/>
                <w:lang w:val="en-US"/>
              </w:rPr>
              <w:t xml:space="preserve"> </w:t>
            </w:r>
            <w:hyperlink r:id="rId20">
              <w:r w:rsidRPr="00A52971">
                <w:rPr>
                  <w:rFonts w:ascii="Calibri" w:hAnsi="Calibri" w:cs="Calibri"/>
                  <w:sz w:val="20"/>
                  <w:szCs w:val="20"/>
                  <w:u w:val="single"/>
                  <w:lang w:val="en-US"/>
                </w:rPr>
                <w:t>GitHub.</w:t>
              </w:r>
            </w:hyperlink>
          </w:p>
          <w:p w14:paraId="3B0B8B6B" w14:textId="77777777" w:rsidR="00503404" w:rsidRPr="00A52971" w:rsidRDefault="00503404" w:rsidP="00503404">
            <w:pPr>
              <w:pStyle w:val="ListParagraph"/>
              <w:widowControl w:val="0"/>
              <w:tabs>
                <w:tab w:val="left" w:pos="612"/>
                <w:tab w:val="left" w:pos="613"/>
              </w:tabs>
              <w:autoSpaceDE w:val="0"/>
              <w:autoSpaceDN w:val="0"/>
              <w:spacing w:line="0" w:lineRule="atLeast"/>
              <w:ind w:left="284" w:right="-110"/>
              <w:contextualSpacing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46D6CA92" w14:textId="659EA3EA" w:rsidR="00773900" w:rsidRPr="006504BB" w:rsidRDefault="006504BB" w:rsidP="00987BFA">
            <w:pPr>
              <w:ind w:right="-11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  <w:t xml:space="preserve">       </w:t>
            </w:r>
          </w:p>
        </w:tc>
      </w:tr>
      <w:tr w:rsidR="003D19AB" w:rsidRPr="00984BC5" w14:paraId="48EF9F10" w14:textId="77777777" w:rsidTr="009D11BC">
        <w:trPr>
          <w:gridAfter w:val="2"/>
          <w:wAfter w:w="2700" w:type="dxa"/>
        </w:trPr>
        <w:tc>
          <w:tcPr>
            <w:tcW w:w="2269" w:type="dxa"/>
          </w:tcPr>
          <w:p w14:paraId="08C3EEAC" w14:textId="57A98B53" w:rsidR="003D19AB" w:rsidRPr="00A52971" w:rsidRDefault="009D11BC" w:rsidP="00021722">
            <w:pPr>
              <w:rPr>
                <w:rFonts w:ascii="Calibri" w:hAnsi="Calibri" w:cs="Calibri"/>
                <w:sz w:val="20"/>
                <w:szCs w:val="20"/>
              </w:rPr>
            </w:pPr>
            <w:r w:rsidRPr="009D11BC">
              <w:rPr>
                <w:rFonts w:ascii="Calibri" w:eastAsia="Times New Roman" w:hAnsi="Calibri" w:cs="Calibri"/>
                <w:b/>
                <w:color w:val="0070C0"/>
                <w:kern w:val="0"/>
                <w:sz w:val="24"/>
                <w:szCs w:val="24"/>
                <w14:ligatures w14:val="none"/>
              </w:rPr>
              <w:lastRenderedPageBreak/>
              <w:t>Medium articles</w:t>
            </w:r>
          </w:p>
        </w:tc>
        <w:bookmarkStart w:id="1" w:name="_Hlk171450410"/>
        <w:tc>
          <w:tcPr>
            <w:tcW w:w="8788" w:type="dxa"/>
            <w:gridSpan w:val="2"/>
          </w:tcPr>
          <w:p w14:paraId="49839256" w14:textId="2892020C" w:rsidR="00774BE3" w:rsidRPr="00A52971" w:rsidRDefault="00F25963" w:rsidP="00773900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ind w:hanging="326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AC607F">
              <w:rPr>
                <w:rFonts w:ascii="Calibri" w:hAnsi="Calibri" w:cs="Calibri"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1F53D1C" wp14:editId="2A99F531">
                      <wp:simplePos x="0" y="0"/>
                      <wp:positionH relativeFrom="column">
                        <wp:posOffset>-64186</wp:posOffset>
                      </wp:positionH>
                      <wp:positionV relativeFrom="paragraph">
                        <wp:posOffset>20320</wp:posOffset>
                      </wp:positionV>
                      <wp:extent cx="468" cy="766234"/>
                      <wp:effectExtent l="0" t="0" r="38100" b="34290"/>
                      <wp:wrapNone/>
                      <wp:docPr id="39520679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8" cy="7662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93D76"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1.6pt" to="-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774BE3" w:rsidRPr="00A52971"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  <w:t>Automated ML Training and Deployment Using GitHub</w:t>
            </w:r>
            <w:r w:rsidR="00774BE3" w:rsidRPr="00A52971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 w:rsidR="00774BE3" w:rsidRPr="00A52971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774BE3" w:rsidRPr="00A5297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CI/CD, Docker, FastAPI </w:t>
            </w:r>
            <w:r w:rsidR="00774BE3" w:rsidRPr="00A52971">
              <w:rPr>
                <w:rFonts w:ascii="Calibri" w:hAnsi="Calibri" w:cs="Calibri"/>
                <w:spacing w:val="10"/>
                <w:sz w:val="20"/>
                <w:szCs w:val="20"/>
                <w:lang w:val="en-US"/>
              </w:rPr>
              <w:t xml:space="preserve"> </w:t>
            </w:r>
            <w:r w:rsidR="00774BE3" w:rsidRPr="00A52971">
              <w:rPr>
                <w:rFonts w:ascii="Calibri" w:hAnsi="Calibri" w:cs="Calibri"/>
                <w:sz w:val="20"/>
                <w:szCs w:val="20"/>
                <w:lang w:val="en-US"/>
              </w:rPr>
              <w:t>|</w:t>
            </w:r>
            <w:r w:rsidR="00774BE3" w:rsidRPr="00A52971">
              <w:rPr>
                <w:rFonts w:ascii="Calibri" w:hAnsi="Calibri" w:cs="Calibri"/>
                <w:color w:val="0000FF"/>
                <w:spacing w:val="-52"/>
                <w:sz w:val="20"/>
                <w:szCs w:val="20"/>
                <w:lang w:val="en-US"/>
              </w:rPr>
              <w:t xml:space="preserve"> </w:t>
            </w:r>
            <w:hyperlink r:id="rId21">
              <w:r w:rsidR="00774BE3" w:rsidRPr="00A52971">
                <w:rPr>
                  <w:rFonts w:ascii="Calibri" w:hAnsi="Calibri" w:cs="Calibri"/>
                  <w:sz w:val="20"/>
                  <w:szCs w:val="20"/>
                  <w:u w:val="single"/>
                  <w:lang w:val="en-US"/>
                </w:rPr>
                <w:t>Medium.</w:t>
              </w:r>
            </w:hyperlink>
          </w:p>
          <w:p w14:paraId="5791CD86" w14:textId="588D3361" w:rsidR="00774BE3" w:rsidRPr="00A52971" w:rsidRDefault="00774BE3" w:rsidP="00773900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ind w:hanging="326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52971"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  <w:t>End-to-End Machine Learning (ML) Lifecycle</w:t>
            </w:r>
            <w:r w:rsidRPr="00A52971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 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 w:rsidRPr="00A52971">
              <w:rPr>
                <w:rFonts w:ascii="Calibri" w:hAnsi="Calibri" w:cs="Calibri"/>
                <w:spacing w:val="9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ML</w:t>
            </w:r>
            <w:r w:rsidRPr="00A52971">
              <w:rPr>
                <w:rFonts w:ascii="Calibri" w:hAnsi="Calibri" w:cs="Calibri"/>
                <w:spacing w:val="9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Pipeline,</w:t>
            </w:r>
            <w:r w:rsidRPr="00A52971">
              <w:rPr>
                <w:rFonts w:ascii="Calibri" w:hAnsi="Calibri" w:cs="Calibri"/>
                <w:spacing w:val="10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Mage</w:t>
            </w:r>
            <w:r w:rsidRPr="00A52971">
              <w:rPr>
                <w:rFonts w:ascii="Calibri" w:hAnsi="Calibri" w:cs="Calibri"/>
                <w:spacing w:val="8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AI,</w:t>
            </w:r>
            <w:r w:rsidRPr="00A52971">
              <w:rPr>
                <w:rFonts w:ascii="Calibri" w:hAnsi="Calibri" w:cs="Calibri"/>
                <w:spacing w:val="9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CI/CD,</w:t>
            </w:r>
            <w:r w:rsidRPr="00A52971">
              <w:rPr>
                <w:rFonts w:ascii="Calibri" w:hAnsi="Calibri" w:cs="Calibri"/>
                <w:spacing w:val="10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Testing</w:t>
            </w:r>
            <w:r w:rsidRPr="00A52971">
              <w:rPr>
                <w:rFonts w:ascii="Calibri" w:hAnsi="Calibri" w:cs="Calibri"/>
                <w:spacing w:val="10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|</w:t>
            </w:r>
            <w:r w:rsidRPr="00A52971">
              <w:rPr>
                <w:rFonts w:ascii="Calibri" w:hAnsi="Calibri" w:cs="Calibri"/>
                <w:color w:val="0000FF"/>
                <w:spacing w:val="-52"/>
                <w:sz w:val="20"/>
                <w:szCs w:val="20"/>
                <w:lang w:val="en-US"/>
              </w:rPr>
              <w:t xml:space="preserve"> </w:t>
            </w:r>
            <w:hyperlink r:id="rId22">
              <w:r w:rsidRPr="00A52971">
                <w:rPr>
                  <w:rFonts w:ascii="Calibri" w:hAnsi="Calibri" w:cs="Calibri"/>
                  <w:sz w:val="20"/>
                  <w:szCs w:val="20"/>
                  <w:u w:val="single"/>
                  <w:lang w:val="en-US"/>
                </w:rPr>
                <w:t>Medium.</w:t>
              </w:r>
            </w:hyperlink>
          </w:p>
          <w:p w14:paraId="0F86772F" w14:textId="00180CE8" w:rsidR="00774BE3" w:rsidRPr="00A52971" w:rsidRDefault="00774BE3" w:rsidP="00773900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ind w:hanging="326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52971"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  <w:t>The Role of Data Science in Sustainability Analysis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 w:rsidRPr="00A52971">
              <w:rPr>
                <w:rFonts w:ascii="Calibri" w:hAnsi="Calibri" w:cs="Calibri"/>
                <w:spacing w:val="-2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ML</w:t>
            </w:r>
            <w:r w:rsidRPr="00A52971">
              <w:rPr>
                <w:rFonts w:ascii="Calibri" w:hAnsi="Calibri" w:cs="Calibri"/>
                <w:spacing w:val="-2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algorithms</w:t>
            </w:r>
            <w:r w:rsidRPr="00A52971">
              <w:rPr>
                <w:rFonts w:ascii="Calibri" w:hAnsi="Calibri" w:cs="Calibri"/>
                <w:spacing w:val="-3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|</w:t>
            </w:r>
            <w:r w:rsidRPr="00A52971">
              <w:rPr>
                <w:rFonts w:ascii="Calibri" w:hAnsi="Calibri" w:cs="Calibri"/>
                <w:color w:val="0000FF"/>
                <w:spacing w:val="-3"/>
                <w:sz w:val="20"/>
                <w:szCs w:val="20"/>
                <w:lang w:val="en-US"/>
              </w:rPr>
              <w:t xml:space="preserve"> </w:t>
            </w:r>
            <w:hyperlink r:id="rId23">
              <w:r w:rsidRPr="00A52971">
                <w:rPr>
                  <w:rFonts w:ascii="Calibri" w:hAnsi="Calibri" w:cs="Calibri"/>
                  <w:sz w:val="20"/>
                  <w:szCs w:val="20"/>
                  <w:u w:val="single"/>
                  <w:lang w:val="en-US"/>
                </w:rPr>
                <w:t>Medium.</w:t>
              </w:r>
            </w:hyperlink>
          </w:p>
          <w:p w14:paraId="3496EFF6" w14:textId="5F97F088" w:rsidR="00774BE3" w:rsidRPr="00A52971" w:rsidRDefault="00774BE3" w:rsidP="00773900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ind w:hanging="326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52971"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  <w:t xml:space="preserve">Experiment Tracking with </w:t>
            </w:r>
            <w:r w:rsidR="0093732B"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  <w:t>MLflow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 w:rsidRPr="00A52971">
              <w:rPr>
                <w:rFonts w:ascii="Calibri" w:hAnsi="Calibri" w:cs="Calibri"/>
                <w:spacing w:val="-2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Python,</w:t>
            </w:r>
            <w:r w:rsidRPr="00A52971">
              <w:rPr>
                <w:rFonts w:ascii="Calibri" w:hAnsi="Calibri" w:cs="Calibri"/>
                <w:spacing w:val="-3"/>
                <w:sz w:val="20"/>
                <w:szCs w:val="20"/>
                <w:lang w:val="en-US"/>
              </w:rPr>
              <w:t xml:space="preserve"> </w:t>
            </w:r>
            <w:r w:rsidR="0093732B">
              <w:rPr>
                <w:rFonts w:ascii="Calibri" w:hAnsi="Calibri" w:cs="Calibri"/>
                <w:sz w:val="20"/>
                <w:szCs w:val="20"/>
                <w:lang w:val="en-US"/>
              </w:rPr>
              <w:t>MLflow</w:t>
            </w:r>
            <w:r w:rsidRPr="00A52971">
              <w:rPr>
                <w:rFonts w:ascii="Calibri" w:hAnsi="Calibri" w:cs="Calibri"/>
                <w:spacing w:val="-4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|</w:t>
            </w:r>
            <w:r w:rsidRPr="00A52971">
              <w:rPr>
                <w:rFonts w:ascii="Calibri" w:hAnsi="Calibri" w:cs="Calibri"/>
                <w:color w:val="0000FF"/>
                <w:spacing w:val="-3"/>
                <w:sz w:val="20"/>
                <w:szCs w:val="20"/>
                <w:lang w:val="en-US"/>
              </w:rPr>
              <w:t xml:space="preserve"> </w:t>
            </w:r>
            <w:hyperlink r:id="rId24">
              <w:r w:rsidRPr="00A52971">
                <w:rPr>
                  <w:rFonts w:ascii="Calibri" w:hAnsi="Calibri" w:cs="Calibri"/>
                  <w:sz w:val="20"/>
                  <w:szCs w:val="20"/>
                  <w:u w:val="single"/>
                  <w:lang w:val="en-US"/>
                </w:rPr>
                <w:t>Medium.</w:t>
              </w:r>
            </w:hyperlink>
          </w:p>
          <w:p w14:paraId="5FA7F1AF" w14:textId="48562C89" w:rsidR="003D19AB" w:rsidRPr="006402AF" w:rsidRDefault="00774BE3" w:rsidP="00773900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ind w:hanging="326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52971"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  <w:t>Is Big Data Dead?!:</w:t>
            </w:r>
            <w:r w:rsidRPr="00A52971">
              <w:rPr>
                <w:rFonts w:ascii="Calibri" w:hAnsi="Calibri" w:cs="Calibri"/>
                <w:spacing w:val="-2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Relevance</w:t>
            </w:r>
            <w:r w:rsidRPr="00A52971">
              <w:rPr>
                <w:rFonts w:ascii="Calibri" w:hAnsi="Calibri" w:cs="Calibri"/>
                <w:spacing w:val="-3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of</w:t>
            </w:r>
            <w:r w:rsidRPr="00A52971">
              <w:rPr>
                <w:rFonts w:ascii="Calibri" w:hAnsi="Calibri" w:cs="Calibri"/>
                <w:spacing w:val="-2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big</w:t>
            </w:r>
            <w:r w:rsidRPr="00A52971">
              <w:rPr>
                <w:rFonts w:ascii="Calibri" w:hAnsi="Calibri" w:cs="Calibri"/>
                <w:spacing w:val="-3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data</w:t>
            </w:r>
            <w:r w:rsidRPr="00A52971">
              <w:rPr>
                <w:rFonts w:ascii="Calibri" w:hAnsi="Calibri" w:cs="Calibri"/>
                <w:spacing w:val="-3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vs.</w:t>
            </w:r>
            <w:r w:rsidRPr="00A52971">
              <w:rPr>
                <w:rFonts w:ascii="Calibri" w:hAnsi="Calibri" w:cs="Calibri"/>
                <w:spacing w:val="-2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small</w:t>
            </w:r>
            <w:r w:rsidRPr="00A52971">
              <w:rPr>
                <w:rFonts w:ascii="Calibri" w:hAnsi="Calibri" w:cs="Calibri"/>
                <w:spacing w:val="-1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data</w:t>
            </w:r>
            <w:r w:rsidRPr="00A52971">
              <w:rPr>
                <w:rFonts w:ascii="Calibri" w:hAnsi="Calibri" w:cs="Calibri"/>
                <w:spacing w:val="-3"/>
                <w:sz w:val="20"/>
                <w:szCs w:val="20"/>
                <w:lang w:val="en-US"/>
              </w:rPr>
              <w:t xml:space="preserve"> </w:t>
            </w:r>
            <w:r w:rsidRPr="00A52971">
              <w:rPr>
                <w:rFonts w:ascii="Calibri" w:hAnsi="Calibri" w:cs="Calibri"/>
                <w:sz w:val="20"/>
                <w:szCs w:val="20"/>
                <w:lang w:val="en-US"/>
              </w:rPr>
              <w:t>|</w:t>
            </w:r>
            <w:r w:rsidRPr="00A52971">
              <w:rPr>
                <w:rFonts w:ascii="Calibri" w:hAnsi="Calibri" w:cs="Calibri"/>
                <w:color w:val="0000FF"/>
                <w:spacing w:val="-2"/>
                <w:sz w:val="20"/>
                <w:szCs w:val="20"/>
                <w:lang w:val="en-US"/>
              </w:rPr>
              <w:t xml:space="preserve"> </w:t>
            </w:r>
            <w:hyperlink r:id="rId25">
              <w:r w:rsidRPr="00A52971">
                <w:rPr>
                  <w:rFonts w:ascii="Calibri" w:hAnsi="Calibri" w:cs="Calibri"/>
                  <w:sz w:val="20"/>
                  <w:szCs w:val="20"/>
                  <w:u w:val="single"/>
                  <w:lang w:val="en-US"/>
                </w:rPr>
                <w:t>Medium.</w:t>
              </w:r>
            </w:hyperlink>
            <w:bookmarkEnd w:id="1"/>
          </w:p>
        </w:tc>
      </w:tr>
      <w:tr w:rsidR="00774BE3" w:rsidRPr="00984BC5" w14:paraId="75B0725D" w14:textId="77777777" w:rsidTr="009D11BC">
        <w:trPr>
          <w:gridAfter w:val="1"/>
          <w:wAfter w:w="2215" w:type="dxa"/>
        </w:trPr>
        <w:tc>
          <w:tcPr>
            <w:tcW w:w="2269" w:type="dxa"/>
          </w:tcPr>
          <w:p w14:paraId="099C4EBE" w14:textId="45A489AF" w:rsidR="006F56F7" w:rsidRPr="00476AEE" w:rsidRDefault="006F56F7" w:rsidP="00021722">
            <w:pPr>
              <w:pStyle w:val="BodyText"/>
              <w:rPr>
                <w:rFonts w:ascii="Calibri" w:hAnsi="Calibri" w:cs="Calibri"/>
                <w:b/>
                <w:color w:val="232323"/>
                <w:lang w:val="en-US"/>
              </w:rPr>
            </w:pPr>
          </w:p>
          <w:p w14:paraId="499306C1" w14:textId="74219AE9" w:rsidR="006F56F7" w:rsidRPr="00476AEE" w:rsidRDefault="006F56F7" w:rsidP="00021722">
            <w:pPr>
              <w:pStyle w:val="BodyText"/>
              <w:rPr>
                <w:rFonts w:ascii="Calibri" w:hAnsi="Calibri" w:cs="Calibri"/>
                <w:bCs/>
                <w:color w:val="232323"/>
                <w:lang w:val="en-US"/>
              </w:rPr>
            </w:pPr>
          </w:p>
        </w:tc>
        <w:tc>
          <w:tcPr>
            <w:tcW w:w="9273" w:type="dxa"/>
            <w:gridSpan w:val="3"/>
          </w:tcPr>
          <w:p w14:paraId="55479A3E" w14:textId="746C4C98" w:rsidR="006F56F7" w:rsidRPr="00A52971" w:rsidRDefault="006F56F7" w:rsidP="00021722">
            <w:pPr>
              <w:widowControl w:val="0"/>
              <w:autoSpaceDE w:val="0"/>
              <w:autoSpaceDN w:val="0"/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</w:pPr>
          </w:p>
          <w:p w14:paraId="76673CED" w14:textId="670CC530" w:rsidR="006F56F7" w:rsidRPr="00A52971" w:rsidRDefault="00CA6B59" w:rsidP="00021722">
            <w:pPr>
              <w:widowControl w:val="0"/>
              <w:autoSpaceDE w:val="0"/>
              <w:autoSpaceDN w:val="0"/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9664CC" wp14:editId="6FF5B467">
                      <wp:simplePos x="0" y="0"/>
                      <wp:positionH relativeFrom="page">
                        <wp:posOffset>-1379856</wp:posOffset>
                      </wp:positionH>
                      <wp:positionV relativeFrom="paragraph">
                        <wp:posOffset>278130</wp:posOffset>
                      </wp:positionV>
                      <wp:extent cx="3781425" cy="1072966"/>
                      <wp:effectExtent l="0" t="0" r="28575" b="13335"/>
                      <wp:wrapNone/>
                      <wp:docPr id="457254730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1425" cy="107296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AD40A6" w14:textId="5DAFF140" w:rsidR="00E1613C" w:rsidRPr="0091071C" w:rsidRDefault="009D11BC" w:rsidP="0091071C">
                                  <w:pPr>
                                    <w:spacing w:before="9" w:line="240" w:lineRule="auto"/>
                                    <w:ind w:left="-142" w:firstLine="142"/>
                                    <w:rPr>
                                      <w:rFonts w:ascii="Calibri"/>
                                      <w:color w:val="171717" w:themeColor="background2" w:themeShade="1A"/>
                                      <w:sz w:val="18"/>
                                      <w:szCs w:val="18"/>
                                    </w:rPr>
                                  </w:pPr>
                                  <w:r w:rsidRPr="009D11BC">
                                    <w:rPr>
                                      <w:rFonts w:ascii="Calibri"/>
                                      <w:spacing w:val="-2"/>
                                      <w:sz w:val="18"/>
                                      <w:szCs w:val="18"/>
                                    </w:rPr>
                                    <w:t>German</w:t>
                                  </w:r>
                                  <w:r w:rsidR="00E1613C" w:rsidRPr="0091071C">
                                    <w:rPr>
                                      <w:rFonts w:ascii="Calibri"/>
                                      <w:spacing w:val="-2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B35A22" w:rsidRPr="0091071C">
                                    <w:rPr>
                                      <w:rFonts w:ascii="Calibri"/>
                                      <w:spacing w:val="-2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B35A22" w:rsidRPr="0091071C">
                                    <w:rPr>
                                      <w:rFonts w:ascii="Calibri"/>
                                      <w:spacing w:val="-2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91071C">
                                    <w:rPr>
                                      <w:rFonts w:ascii="Calibri"/>
                                      <w:spacing w:val="-2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03D54D2D" w14:textId="14A1EB38" w:rsidR="00E1613C" w:rsidRPr="0091071C" w:rsidRDefault="009D11BC" w:rsidP="0091071C">
                                  <w:pPr>
                                    <w:spacing w:before="162" w:line="240" w:lineRule="auto"/>
                                    <w:ind w:left="-142" w:firstLine="142"/>
                                    <w:rPr>
                                      <w:rFonts w:ascii="Calibri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9D11BC">
                                    <w:rPr>
                                      <w:rFonts w:ascii="Calibri"/>
                                      <w:spacing w:val="-2"/>
                                      <w:sz w:val="18"/>
                                      <w:szCs w:val="18"/>
                                    </w:rPr>
                                    <w:t>English</w:t>
                                  </w:r>
                                  <w:r w:rsidR="00B35A22" w:rsidRPr="0091071C">
                                    <w:rPr>
                                      <w:rFonts w:ascii="Calibri"/>
                                      <w:noProof/>
                                      <w:spacing w:val="-2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B35A22" w:rsidRPr="0091071C">
                                    <w:rPr>
                                      <w:rFonts w:ascii="Calibri"/>
                                      <w:noProof/>
                                      <w:spacing w:val="-2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28FE7949" w14:textId="116E45E7" w:rsidR="00E1613C" w:rsidRDefault="009D11BC" w:rsidP="0091071C">
                                  <w:pPr>
                                    <w:spacing w:before="162" w:line="240" w:lineRule="auto"/>
                                    <w:ind w:left="-142" w:firstLine="142"/>
                                    <w:rPr>
                                      <w:rFonts w:ascii="Calibri"/>
                                      <w:i/>
                                      <w:iCs/>
                                      <w:noProof/>
                                      <w:color w:val="171717" w:themeColor="background2" w:themeShade="1A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9D11BC">
                                    <w:rPr>
                                      <w:rFonts w:ascii="Calibri"/>
                                      <w:spacing w:val="-2"/>
                                      <w:sz w:val="18"/>
                                      <w:szCs w:val="18"/>
                                    </w:rPr>
                                    <w:t>Azerbaijani</w:t>
                                  </w:r>
                                  <w:r w:rsidR="00B35A22" w:rsidRPr="0091071C">
                                    <w:rPr>
                                      <w:rFonts w:ascii="Calibri"/>
                                      <w:noProof/>
                                      <w:spacing w:val="-2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B35A22" w:rsidRPr="0091071C">
                                    <w:rPr>
                                      <w:rFonts w:ascii="Calibri"/>
                                      <w:noProof/>
                                      <w:spacing w:val="-2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1564B062" w14:textId="58F4494B" w:rsidR="00E762CE" w:rsidRDefault="009D11BC" w:rsidP="0091071C">
                                  <w:pPr>
                                    <w:spacing w:before="162" w:line="240" w:lineRule="auto"/>
                                    <w:ind w:left="-142" w:firstLine="142"/>
                                    <w:rPr>
                                      <w:rFonts w:ascii="Calibri"/>
                                      <w:i/>
                                      <w:iCs/>
                                      <w:noProof/>
                                      <w:color w:val="171717" w:themeColor="background2" w:themeShade="1A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9D11BC">
                                    <w:rPr>
                                      <w:rFonts w:ascii="Calibri"/>
                                      <w:spacing w:val="-2"/>
                                      <w:sz w:val="18"/>
                                      <w:szCs w:val="18"/>
                                    </w:rPr>
                                    <w:t>Turkish</w:t>
                                  </w:r>
                                </w:p>
                                <w:p w14:paraId="7B2641B4" w14:textId="77777777" w:rsidR="00E762CE" w:rsidRPr="0091071C" w:rsidRDefault="00E762CE" w:rsidP="0091071C">
                                  <w:pPr>
                                    <w:spacing w:before="162" w:line="240" w:lineRule="auto"/>
                                    <w:ind w:left="-142" w:firstLine="142"/>
                                    <w:rPr>
                                      <w:rFonts w:ascii="Calibri"/>
                                      <w:noProof/>
                                      <w:color w:val="171717" w:themeColor="background2" w:themeShade="1A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E1732D7" w14:textId="77777777" w:rsidR="007175F8" w:rsidRPr="0095631D" w:rsidRDefault="007175F8" w:rsidP="00E1613C">
                                  <w:pPr>
                                    <w:spacing w:before="162" w:line="243" w:lineRule="exact"/>
                                    <w:ind w:left="191"/>
                                    <w:rPr>
                                      <w:rFonts w:ascii="Calibri"/>
                                      <w:color w:val="171717" w:themeColor="background2" w:themeShade="1A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10C4D58" w14:textId="77777777" w:rsidR="007175F8" w:rsidRPr="0095631D" w:rsidRDefault="007175F8" w:rsidP="00E1613C">
                                  <w:pPr>
                                    <w:spacing w:before="162" w:line="243" w:lineRule="exact"/>
                                    <w:ind w:left="191"/>
                                    <w:rPr>
                                      <w:rFonts w:ascii="Calibri"/>
                                      <w:color w:val="171717" w:themeColor="background2" w:themeShade="1A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DB2BD24" w14:textId="4685E47E" w:rsidR="00E1613C" w:rsidRPr="0095631D" w:rsidRDefault="00E762C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sgh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9664CC" id="Text Box 5" o:spid="_x0000_s1026" style="position:absolute;margin-left:-108.65pt;margin-top:21.9pt;width:297.75pt;height:84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" fillcolor="#d9e2f3 [660]" strokecolor="white [3212]" strokeweight=".5pt">
                      <v:stroke joinstyle="miter"/>
                      <v:textbox>
                        <w:txbxContent>
                          <w:p w14:paraId="32AD40A6" w14:textId="5DAFF140" w:rsidR="00E1613C" w:rsidRPr="0091071C" w:rsidRDefault="009D11BC" w:rsidP="0091071C">
                            <w:pPr>
                              <w:spacing w:before="9" w:line="240" w:lineRule="auto"/>
                              <w:ind w:left="-142" w:firstLine="142"/>
                              <w:rPr>
                                <w:rFonts w:ascii="Calibri"/>
                                <w:color w:val="171717" w:themeColor="background2" w:themeShade="1A"/>
                                <w:sz w:val="18"/>
                                <w:szCs w:val="18"/>
                              </w:rPr>
                            </w:pPr>
                            <w:r w:rsidRPr="009D11BC">
                              <w:rPr>
                                <w:rFonts w:ascii="Calibri"/>
                                <w:spacing w:val="-2"/>
                                <w:sz w:val="18"/>
                                <w:szCs w:val="18"/>
                              </w:rPr>
                              <w:t>German</w:t>
                            </w:r>
                            <w:r w:rsidR="00E1613C" w:rsidRPr="0091071C">
                              <w:rPr>
                                <w:rFonts w:ascii="Calibri"/>
                                <w:spacing w:val="-2"/>
                                <w:sz w:val="18"/>
                                <w:szCs w:val="18"/>
                              </w:rPr>
                              <w:tab/>
                            </w:r>
                            <w:r w:rsidR="00B35A22" w:rsidRPr="0091071C">
                              <w:rPr>
                                <w:rFonts w:ascii="Calibri"/>
                                <w:spacing w:val="-2"/>
                                <w:sz w:val="18"/>
                                <w:szCs w:val="18"/>
                              </w:rPr>
                              <w:tab/>
                            </w:r>
                            <w:r w:rsidR="00B35A22" w:rsidRPr="0091071C">
                              <w:rPr>
                                <w:rFonts w:ascii="Calibri"/>
                                <w:spacing w:val="-2"/>
                                <w:sz w:val="18"/>
                                <w:szCs w:val="18"/>
                              </w:rPr>
                              <w:tab/>
                            </w:r>
                            <w:r w:rsidR="0091071C">
                              <w:rPr>
                                <w:rFonts w:ascii="Calibri"/>
                                <w:spacing w:val="-2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3D54D2D" w14:textId="14A1EB38" w:rsidR="00E1613C" w:rsidRPr="0091071C" w:rsidRDefault="009D11BC" w:rsidP="0091071C">
                            <w:pPr>
                              <w:spacing w:before="162" w:line="240" w:lineRule="auto"/>
                              <w:ind w:left="-142" w:firstLine="142"/>
                              <w:rPr>
                                <w:rFonts w:ascii="Calibr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9D11BC">
                              <w:rPr>
                                <w:rFonts w:ascii="Calibri"/>
                                <w:spacing w:val="-2"/>
                                <w:sz w:val="18"/>
                                <w:szCs w:val="18"/>
                              </w:rPr>
                              <w:t>English</w:t>
                            </w:r>
                            <w:r w:rsidR="00B35A22" w:rsidRPr="0091071C">
                              <w:rPr>
                                <w:rFonts w:ascii="Calibri"/>
                                <w:noProof/>
                                <w:spacing w:val="-2"/>
                                <w:sz w:val="18"/>
                                <w:szCs w:val="18"/>
                              </w:rPr>
                              <w:tab/>
                            </w:r>
                            <w:r w:rsidR="00B35A22" w:rsidRPr="0091071C">
                              <w:rPr>
                                <w:rFonts w:ascii="Calibri"/>
                                <w:noProof/>
                                <w:spacing w:val="-2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8FE7949" w14:textId="116E45E7" w:rsidR="00E1613C" w:rsidRDefault="009D11BC" w:rsidP="0091071C">
                            <w:pPr>
                              <w:spacing w:before="162" w:line="240" w:lineRule="auto"/>
                              <w:ind w:left="-142" w:firstLine="142"/>
                              <w:rPr>
                                <w:rFonts w:ascii="Calibri"/>
                                <w:i/>
                                <w:iCs/>
                                <w:noProof/>
                                <w:color w:val="171717" w:themeColor="background2" w:themeShade="1A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9D11BC">
                              <w:rPr>
                                <w:rFonts w:ascii="Calibri"/>
                                <w:spacing w:val="-2"/>
                                <w:sz w:val="18"/>
                                <w:szCs w:val="18"/>
                              </w:rPr>
                              <w:t>Azerbaijani</w:t>
                            </w:r>
                            <w:r w:rsidR="00B35A22" w:rsidRPr="0091071C">
                              <w:rPr>
                                <w:rFonts w:ascii="Calibri"/>
                                <w:noProof/>
                                <w:spacing w:val="-2"/>
                                <w:sz w:val="18"/>
                                <w:szCs w:val="18"/>
                              </w:rPr>
                              <w:tab/>
                            </w:r>
                            <w:r w:rsidR="00B35A22" w:rsidRPr="0091071C">
                              <w:rPr>
                                <w:rFonts w:ascii="Calibri"/>
                                <w:noProof/>
                                <w:spacing w:val="-2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564B062" w14:textId="58F4494B" w:rsidR="00E762CE" w:rsidRDefault="009D11BC" w:rsidP="0091071C">
                            <w:pPr>
                              <w:spacing w:before="162" w:line="240" w:lineRule="auto"/>
                              <w:ind w:left="-142" w:firstLine="142"/>
                              <w:rPr>
                                <w:rFonts w:ascii="Calibri"/>
                                <w:i/>
                                <w:iCs/>
                                <w:noProof/>
                                <w:color w:val="171717" w:themeColor="background2" w:themeShade="1A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9D11BC">
                              <w:rPr>
                                <w:rFonts w:ascii="Calibri"/>
                                <w:spacing w:val="-2"/>
                                <w:sz w:val="18"/>
                                <w:szCs w:val="18"/>
                              </w:rPr>
                              <w:t>Turkish</w:t>
                            </w:r>
                          </w:p>
                          <w:p w14:paraId="7B2641B4" w14:textId="77777777" w:rsidR="00E762CE" w:rsidRPr="0091071C" w:rsidRDefault="00E762CE" w:rsidP="0091071C">
                            <w:pPr>
                              <w:spacing w:before="162" w:line="240" w:lineRule="auto"/>
                              <w:ind w:left="-142" w:firstLine="142"/>
                              <w:rPr>
                                <w:rFonts w:ascii="Calibri"/>
                                <w:noProof/>
                                <w:color w:val="171717" w:themeColor="background2" w:themeShade="1A"/>
                                <w:spacing w:val="-2"/>
                                <w:sz w:val="18"/>
                                <w:szCs w:val="18"/>
                              </w:rPr>
                            </w:pPr>
                          </w:p>
                          <w:p w14:paraId="5E1732D7" w14:textId="77777777" w:rsidR="007175F8" w:rsidRPr="0095631D" w:rsidRDefault="007175F8" w:rsidP="00E1613C">
                            <w:pPr>
                              <w:spacing w:before="162" w:line="243" w:lineRule="exact"/>
                              <w:ind w:left="191"/>
                              <w:rPr>
                                <w:rFonts w:ascii="Calibri"/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</w:p>
                          <w:p w14:paraId="610C4D58" w14:textId="77777777" w:rsidR="007175F8" w:rsidRPr="0095631D" w:rsidRDefault="007175F8" w:rsidP="00E1613C">
                            <w:pPr>
                              <w:spacing w:before="162" w:line="243" w:lineRule="exact"/>
                              <w:ind w:left="191"/>
                              <w:rPr>
                                <w:rFonts w:ascii="Calibri"/>
                                <w:color w:val="171717" w:themeColor="background2" w:themeShade="1A"/>
                                <w:sz w:val="16"/>
                                <w:szCs w:val="16"/>
                              </w:rPr>
                            </w:pPr>
                          </w:p>
                          <w:p w14:paraId="2DB2BD24" w14:textId="4685E47E" w:rsidR="00E1613C" w:rsidRPr="0095631D" w:rsidRDefault="00E762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sgh</w:t>
                            </w:r>
                          </w:p>
                        </w:txbxContent>
                      </v:textbox>
                      <w10:wrap anchorx="page"/>
                    </v:roundrect>
                  </w:pict>
                </mc:Fallback>
              </mc:AlternateContent>
            </w:r>
          </w:p>
          <w:p w14:paraId="75C67BA3" w14:textId="38B765A8" w:rsidR="006504BB" w:rsidRDefault="006504BB" w:rsidP="00021722">
            <w:pPr>
              <w:widowControl w:val="0"/>
              <w:autoSpaceDE w:val="0"/>
              <w:autoSpaceDN w:val="0"/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</w:pPr>
          </w:p>
          <w:p w14:paraId="4B04F800" w14:textId="22C80FF1" w:rsidR="006504BB" w:rsidRDefault="00503404" w:rsidP="00021722">
            <w:pPr>
              <w:widowControl w:val="0"/>
              <w:autoSpaceDE w:val="0"/>
              <w:autoSpaceDN w:val="0"/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noProof/>
                <w:color w:val="232323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E8DCDCC" wp14:editId="6A37AF0F">
                      <wp:simplePos x="0" y="0"/>
                      <wp:positionH relativeFrom="column">
                        <wp:posOffset>680782</wp:posOffset>
                      </wp:positionH>
                      <wp:positionV relativeFrom="paragraph">
                        <wp:posOffset>80445</wp:posOffset>
                      </wp:positionV>
                      <wp:extent cx="1351966" cy="74401"/>
                      <wp:effectExtent l="0" t="0" r="19685" b="20955"/>
                      <wp:wrapNone/>
                      <wp:docPr id="104114936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966" cy="7440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AE73F2" id="Rectangle: Rounded Corners 26" o:spid="_x0000_s1026" style="position:absolute;margin-left:53.6pt;margin-top:6.35pt;width:106.45pt;height:5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" fillcolor="white [3212]" strokecolor="white [3212]" strokeweight="1pt">
                      <v:stroke joinstyle="miter"/>
                    </v:roundrect>
                  </w:pict>
                </mc:Fallback>
              </mc:AlternateContent>
            </w:r>
            <w:r w:rsidR="00AD3368">
              <w:rPr>
                <w:rFonts w:ascii="Calibri" w:hAnsi="Calibri" w:cs="Calibri"/>
                <w:b/>
                <w:noProof/>
                <w:color w:val="232323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8DC1A3E" wp14:editId="6345FBA2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80645</wp:posOffset>
                      </wp:positionV>
                      <wp:extent cx="1151890" cy="72390"/>
                      <wp:effectExtent l="0" t="0" r="10160" b="22860"/>
                      <wp:wrapNone/>
                      <wp:docPr id="521511774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1890" cy="723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1E3342" id="Rectangle: Rounded Corners 27" o:spid="_x0000_s1026" style="position:absolute;margin-left:53.6pt;margin-top:6.35pt;width:90.7pt;height:5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" fillcolor="#4472c4 [3204]" strokecolor="#09101d [484]" strokeweight="1pt">
                      <v:stroke joinstyle="miter"/>
                    </v:roundrect>
                  </w:pict>
                </mc:Fallback>
              </mc:AlternateContent>
            </w:r>
          </w:p>
          <w:p w14:paraId="73DE1650" w14:textId="685511BE" w:rsidR="006504BB" w:rsidRDefault="006504BB" w:rsidP="00021722">
            <w:pPr>
              <w:widowControl w:val="0"/>
              <w:autoSpaceDE w:val="0"/>
              <w:autoSpaceDN w:val="0"/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</w:pPr>
          </w:p>
          <w:p w14:paraId="027B8FB3" w14:textId="728F4FDD" w:rsidR="006504BB" w:rsidRDefault="00AD3368" w:rsidP="00021722">
            <w:pPr>
              <w:widowControl w:val="0"/>
              <w:autoSpaceDE w:val="0"/>
              <w:autoSpaceDN w:val="0"/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noProof/>
                <w:color w:val="232323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3368C8B" wp14:editId="2D5E9A9E">
                      <wp:simplePos x="0" y="0"/>
                      <wp:positionH relativeFrom="column">
                        <wp:posOffset>680782</wp:posOffset>
                      </wp:positionH>
                      <wp:positionV relativeFrom="paragraph">
                        <wp:posOffset>11153</wp:posOffset>
                      </wp:positionV>
                      <wp:extent cx="1346356" cy="68580"/>
                      <wp:effectExtent l="0" t="0" r="25400" b="26670"/>
                      <wp:wrapNone/>
                      <wp:docPr id="76269105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356" cy="685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983E6" id="Rectangle: Rounded Corners 28" o:spid="_x0000_s1026" style="position:absolute;margin-left:53.6pt;margin-top:.9pt;width:106pt;height:5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" fillcolor="white [3212]" strokecolor="white [3212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hAnsi="Calibri" w:cs="Calibri"/>
                <w:b/>
                <w:noProof/>
                <w:color w:val="232323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CBA25BA" wp14:editId="5B013249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9525</wp:posOffset>
                      </wp:positionV>
                      <wp:extent cx="1290955" cy="76955"/>
                      <wp:effectExtent l="0" t="0" r="23495" b="18415"/>
                      <wp:wrapNone/>
                      <wp:docPr id="356251045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955" cy="769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7BC59F" id="Rectangle: Rounded Corners 29" o:spid="_x0000_s1026" style="position:absolute;margin-left:53.45pt;margin-top:.75pt;width:101.65pt;height:6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" fillcolor="#4472c4 [3204]" strokecolor="#09101d [484]" strokeweight="1pt">
                      <v:stroke joinstyle="miter"/>
                    </v:roundrect>
                  </w:pict>
                </mc:Fallback>
              </mc:AlternateContent>
            </w:r>
          </w:p>
          <w:p w14:paraId="309D5691" w14:textId="7794D3F3" w:rsidR="006504BB" w:rsidRDefault="00773900" w:rsidP="00021722">
            <w:pPr>
              <w:widowControl w:val="0"/>
              <w:autoSpaceDE w:val="0"/>
              <w:autoSpaceDN w:val="0"/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noProof/>
                <w:color w:val="232323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999" behindDoc="0" locked="0" layoutInCell="1" allowOverlap="1" wp14:anchorId="4DAC26E4" wp14:editId="6FEA2221">
                      <wp:simplePos x="0" y="0"/>
                      <wp:positionH relativeFrom="column">
                        <wp:posOffset>687705</wp:posOffset>
                      </wp:positionH>
                      <wp:positionV relativeFrom="paragraph">
                        <wp:posOffset>106680</wp:posOffset>
                      </wp:positionV>
                      <wp:extent cx="1353760" cy="76714"/>
                      <wp:effectExtent l="0" t="0" r="18415" b="19050"/>
                      <wp:wrapNone/>
                      <wp:docPr id="601622045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760" cy="7671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781B59" id="Rectangle: Rounded Corners 31" o:spid="_x0000_s1026" style="position:absolute;margin-left:54.15pt;margin-top:8.4pt;width:106.6pt;height:6.05pt;z-index:251711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" fillcolor="#4472c4 [3204]" strokecolor="#09101d [484]" strokeweight="1pt">
                      <v:stroke joinstyle="miter"/>
                    </v:roundrect>
                  </w:pict>
                </mc:Fallback>
              </mc:AlternateContent>
            </w:r>
          </w:p>
          <w:p w14:paraId="16E8610B" w14:textId="45E95841" w:rsidR="006504BB" w:rsidRDefault="006504BB" w:rsidP="00021722">
            <w:pPr>
              <w:widowControl w:val="0"/>
              <w:autoSpaceDE w:val="0"/>
              <w:autoSpaceDN w:val="0"/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</w:pPr>
          </w:p>
          <w:p w14:paraId="7AB0BC3B" w14:textId="023BAE86" w:rsidR="006504BB" w:rsidRDefault="00503404" w:rsidP="00021722">
            <w:pPr>
              <w:widowControl w:val="0"/>
              <w:autoSpaceDE w:val="0"/>
              <w:autoSpaceDN w:val="0"/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noProof/>
                <w:color w:val="232323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5" behindDoc="0" locked="0" layoutInCell="1" allowOverlap="1" wp14:anchorId="61D5CC03" wp14:editId="3C0D1238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47200</wp:posOffset>
                      </wp:positionV>
                      <wp:extent cx="1336040" cy="68580"/>
                      <wp:effectExtent l="0" t="0" r="16510" b="26670"/>
                      <wp:wrapNone/>
                      <wp:docPr id="1858355060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6040" cy="685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B0E478" id="Rectangle: Rounded Corners 28" o:spid="_x0000_s1026" style="position:absolute;margin-left:56.65pt;margin-top:3.7pt;width:105.2pt;height:5.4pt;z-index:251713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" fillcolor="white [3212]" strokecolor="white [3212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hAnsi="Calibri" w:cs="Calibri"/>
                <w:b/>
                <w:noProof/>
                <w:color w:val="232323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5AE981C" wp14:editId="1C112322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46990</wp:posOffset>
                      </wp:positionV>
                      <wp:extent cx="1290955" cy="76200"/>
                      <wp:effectExtent l="0" t="0" r="23495" b="19050"/>
                      <wp:wrapNone/>
                      <wp:docPr id="198855056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955" cy="76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1DED1B" id="Rectangle: Rounded Corners 34" o:spid="_x0000_s1026" style="position:absolute;margin-left:54.5pt;margin-top:3.7pt;width:101.65pt;height: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" fillcolor="#4472c4 [3204]" strokecolor="#09101d [484]" strokeweight="1pt">
                      <v:stroke joinstyle="miter"/>
                    </v:roundrect>
                  </w:pict>
                </mc:Fallback>
              </mc:AlternateContent>
            </w:r>
          </w:p>
          <w:p w14:paraId="2876EEB6" w14:textId="02431576" w:rsidR="006F56F7" w:rsidRPr="00974E76" w:rsidRDefault="006F56F7" w:rsidP="00974E76">
            <w:pPr>
              <w:widowControl w:val="0"/>
              <w:autoSpaceDE w:val="0"/>
              <w:autoSpaceDN w:val="0"/>
              <w:ind w:left="360"/>
              <w:rPr>
                <w:rFonts w:ascii="Calibri" w:hAnsi="Calibri" w:cs="Calibri"/>
                <w:b/>
                <w:color w:val="232323"/>
                <w:sz w:val="20"/>
                <w:szCs w:val="20"/>
                <w:lang w:val="en-US"/>
              </w:rPr>
            </w:pPr>
          </w:p>
        </w:tc>
      </w:tr>
    </w:tbl>
    <w:p w14:paraId="4F4F87E4" w14:textId="61640D1D" w:rsidR="00AB5575" w:rsidRDefault="009D11BC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046C07E" wp14:editId="5DDD51D3">
                <wp:simplePos x="0" y="0"/>
                <wp:positionH relativeFrom="column">
                  <wp:posOffset>-693866</wp:posOffset>
                </wp:positionH>
                <wp:positionV relativeFrom="paragraph">
                  <wp:posOffset>6962519</wp:posOffset>
                </wp:positionV>
                <wp:extent cx="3796665" cy="1838960"/>
                <wp:effectExtent l="0" t="0" r="0" b="8890"/>
                <wp:wrapNone/>
                <wp:docPr id="2273500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6665" cy="18389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133E4" w14:textId="279EE0EB" w:rsidR="00993879" w:rsidRPr="006F1970" w:rsidRDefault="00993879" w:rsidP="00993879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197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Machine Learning Enginer</w:t>
                            </w:r>
                            <w:r w:rsidR="006F197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476AEE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F197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2B20AA77" w14:textId="09F82D0F" w:rsidR="00993879" w:rsidRDefault="0093732B" w:rsidP="00993879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MLflow</w:t>
                            </w:r>
                            <w:r w:rsidR="00993879" w:rsidRPr="0091071C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CF33C0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93879" w:rsidRPr="0091071C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Azure ML,</w:t>
                            </w:r>
                            <w:r w:rsidR="00CF33C0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93879" w:rsidRPr="0091071C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Pyspark, Fas</w:t>
                            </w:r>
                            <w:r w:rsidR="00AF6DB3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="00993879" w:rsidRPr="0091071C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API,</w:t>
                            </w:r>
                            <w:r w:rsidR="00CF33C0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93879" w:rsidRPr="0091071C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Snowflake, Docker, ETL</w:t>
                            </w:r>
                            <w:r w:rsidR="00CF33C0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, CI-CD, Model Deloyment&amp;</w:t>
                            </w:r>
                            <w:r w:rsidR="00CF33C0" w:rsidRPr="00CF33C0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CF33C0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Monitoring,</w:t>
                            </w:r>
                            <w:r w:rsidR="00C23A58" w:rsidRPr="0091071C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CF33C0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Ochestration, Experiemnent-tracking</w:t>
                            </w:r>
                          </w:p>
                          <w:p w14:paraId="6B580E49" w14:textId="318D7BE0" w:rsidR="006163EF" w:rsidRPr="0091071C" w:rsidRDefault="006163EF" w:rsidP="00993879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48E33AF" w14:textId="6E52ADD3" w:rsidR="00993879" w:rsidRPr="00974E76" w:rsidRDefault="00993879" w:rsidP="00993879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197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Data Science</w:t>
                            </w:r>
                            <w:r w:rsidR="006F197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974E76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</w:t>
                            </w:r>
                            <w:r w:rsidR="006F197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74E76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</w:t>
                            </w:r>
                            <w:r w:rsidR="006F197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</w:t>
                            </w:r>
                            <w:r w:rsidR="00CF33C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F197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6F1970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8E31E1C" w14:textId="05423E0B" w:rsidR="006163EF" w:rsidRDefault="00993879" w:rsidP="00993879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1970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Python, Pyspark,</w:t>
                            </w:r>
                            <w:r w:rsidR="00CF33C0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F1970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KNIME, SQL, Deep Learning</w:t>
                            </w:r>
                            <w:r w:rsidR="00002F5C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, Mode Evaluation, ML models,</w:t>
                            </w:r>
                            <w:r w:rsidR="00F21902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Linear Algebra, Statistics and Probability, Calculus</w:t>
                            </w:r>
                          </w:p>
                          <w:p w14:paraId="204B78E1" w14:textId="77777777" w:rsidR="00745EED" w:rsidRPr="006F1970" w:rsidRDefault="00745EED" w:rsidP="00993879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52B9877" w14:textId="50D74A85" w:rsidR="00993879" w:rsidRPr="006F1970" w:rsidRDefault="00993879" w:rsidP="00993879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197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Big Data Analyist</w:t>
                            </w:r>
                            <w:r w:rsidR="006F197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974E76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</w:t>
                            </w:r>
                            <w:r w:rsidR="006F197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r w:rsidR="00E762CE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F197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="00CF33C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3484E2CD" w14:textId="77777777" w:rsidR="00993879" w:rsidRPr="006F1970" w:rsidRDefault="00993879" w:rsidP="00993879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1970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EDA, KPIs, Power BI, Pyspark, NoSQL, SQL, A/B tests</w:t>
                            </w:r>
                          </w:p>
                          <w:p w14:paraId="78E34AF4" w14:textId="68FD9695" w:rsidR="00993879" w:rsidRPr="00993879" w:rsidRDefault="00993879" w:rsidP="00993879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6C07E" id="Text Box 19" o:spid="_x0000_s1027" style="position:absolute;margin-left:-54.65pt;margin-top:548.25pt;width:298.95pt;height:144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" fillcolor="#d9e2f3 [660]" stroked="f" strokeweight=".5pt">
                <v:stroke joinstyle="miter"/>
                <v:textbox>
                  <w:txbxContent>
                    <w:p w14:paraId="6AB133E4" w14:textId="279EE0EB" w:rsidR="00993879" w:rsidRPr="006F1970" w:rsidRDefault="00993879" w:rsidP="00993879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6F197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Machine Learning Enginer</w:t>
                      </w:r>
                      <w:r w:rsidR="006F197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476AEE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F197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</w:t>
                      </w:r>
                    </w:p>
                    <w:p w14:paraId="2B20AA77" w14:textId="09F82D0F" w:rsidR="00993879" w:rsidRDefault="0093732B" w:rsidP="00993879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MLflow</w:t>
                      </w:r>
                      <w:r w:rsidR="00993879" w:rsidRPr="0091071C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="00CF33C0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93879" w:rsidRPr="0091071C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Azure ML,</w:t>
                      </w:r>
                      <w:r w:rsidR="00CF33C0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93879" w:rsidRPr="0091071C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Pyspark, Fas</w:t>
                      </w:r>
                      <w:r w:rsidR="00AF6DB3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t</w:t>
                      </w:r>
                      <w:r w:rsidR="00993879" w:rsidRPr="0091071C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API,</w:t>
                      </w:r>
                      <w:r w:rsidR="00CF33C0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93879" w:rsidRPr="0091071C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Snowflake, Docker, ETL</w:t>
                      </w:r>
                      <w:r w:rsidR="00CF33C0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, CI-CD, Model Deloyment&amp;</w:t>
                      </w:r>
                      <w:r w:rsidR="00CF33C0" w:rsidRPr="00CF33C0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F33C0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Monitoring,</w:t>
                      </w:r>
                      <w:r w:rsidR="00C23A58" w:rsidRPr="0091071C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F33C0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Ochestration, Experiemnent-tracking</w:t>
                      </w:r>
                    </w:p>
                    <w:p w14:paraId="6B580E49" w14:textId="318D7BE0" w:rsidR="006163EF" w:rsidRPr="0091071C" w:rsidRDefault="006163EF" w:rsidP="00993879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</w:p>
                    <w:p w14:paraId="648E33AF" w14:textId="6E52ADD3" w:rsidR="00993879" w:rsidRPr="00974E76" w:rsidRDefault="00993879" w:rsidP="00993879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6F197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Data Science</w:t>
                      </w:r>
                      <w:r w:rsidR="006F197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="00974E76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</w:t>
                      </w:r>
                      <w:r w:rsidR="006F197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74E76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</w:t>
                      </w:r>
                      <w:r w:rsidR="006F197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</w:t>
                      </w:r>
                      <w:r w:rsidR="00CF33C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F197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6F1970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8E31E1C" w14:textId="05423E0B" w:rsidR="006163EF" w:rsidRDefault="00993879" w:rsidP="00993879">
                      <w:pPr>
                        <w:spacing w:after="0" w:line="240" w:lineRule="auto"/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  <w:r w:rsidRPr="006F1970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Python, Pyspark,</w:t>
                      </w:r>
                      <w:r w:rsidR="00CF33C0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F1970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KNIME, SQL, Deep Learning</w:t>
                      </w:r>
                      <w:r w:rsidR="00002F5C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, Mode Evaluation, ML models,</w:t>
                      </w:r>
                      <w:r w:rsidR="00F21902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Linear Algebra, Statistics and Probability, Calculus</w:t>
                      </w:r>
                    </w:p>
                    <w:p w14:paraId="204B78E1" w14:textId="77777777" w:rsidR="00745EED" w:rsidRPr="006F1970" w:rsidRDefault="00745EED" w:rsidP="00993879">
                      <w:pPr>
                        <w:spacing w:after="0" w:line="240" w:lineRule="auto"/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</w:p>
                    <w:p w14:paraId="452B9877" w14:textId="50D74A85" w:rsidR="00993879" w:rsidRPr="006F1970" w:rsidRDefault="00993879" w:rsidP="00993879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6F197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Big Data Analyist</w:t>
                      </w:r>
                      <w:r w:rsidR="006F197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974E76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</w:t>
                      </w:r>
                      <w:r w:rsidR="006F197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  <w:r w:rsidR="00E762CE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F197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="00CF33C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3484E2CD" w14:textId="77777777" w:rsidR="00993879" w:rsidRPr="006F1970" w:rsidRDefault="00993879" w:rsidP="00993879">
                      <w:pPr>
                        <w:spacing w:after="0" w:line="240" w:lineRule="auto"/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  <w:r w:rsidRPr="006F1970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EDA, KPIs, Power BI, Pyspark, NoSQL, SQL, A/B tests</w:t>
                      </w:r>
                    </w:p>
                    <w:p w14:paraId="78E34AF4" w14:textId="68FD9695" w:rsidR="00993879" w:rsidRPr="00993879" w:rsidRDefault="00993879" w:rsidP="00993879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163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6FBE4659" wp14:editId="1AEAEF0B">
                <wp:simplePos x="0" y="0"/>
                <wp:positionH relativeFrom="column">
                  <wp:posOffset>3206115</wp:posOffset>
                </wp:positionH>
                <wp:positionV relativeFrom="paragraph">
                  <wp:posOffset>5565775</wp:posOffset>
                </wp:positionV>
                <wp:extent cx="3203575" cy="3235325"/>
                <wp:effectExtent l="0" t="0" r="0" b="3175"/>
                <wp:wrapNone/>
                <wp:docPr id="1524810831" name="Text Box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203575" cy="3235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4B045" w14:textId="7EBCA2FA" w:rsidR="00E1613C" w:rsidRPr="0091071C" w:rsidRDefault="006163EF" w:rsidP="006163EF">
                            <w:pPr>
                              <w:widowControl w:val="0"/>
                              <w:tabs>
                                <w:tab w:val="left" w:pos="767"/>
                              </w:tabs>
                              <w:autoSpaceDE w:val="0"/>
                              <w:autoSpaceDN w:val="0"/>
                              <w:spacing w:before="54"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9D11BC" w:rsidRPr="009D11B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14:paraId="4E6AA5B6" w14:textId="757A55A6" w:rsidR="00E1613C" w:rsidRPr="0091071C" w:rsidRDefault="00E1613C" w:rsidP="00E1613C">
                            <w:pPr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767"/>
                              </w:tabs>
                              <w:autoSpaceDE w:val="0"/>
                              <w:autoSpaceDN w:val="0"/>
                              <w:spacing w:before="54"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1071C">
                              <w:rPr>
                                <w:sz w:val="18"/>
                                <w:szCs w:val="18"/>
                              </w:rPr>
                              <w:t>SnowPro®</w:t>
                            </w:r>
                            <w:r w:rsidRPr="0091071C">
                              <w:rPr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</w:rPr>
                              <w:t>Advanced</w:t>
                            </w:r>
                            <w:r w:rsidRPr="0091071C">
                              <w:rPr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  <w:r w:rsidRPr="0091071C">
                              <w:rPr>
                                <w:spacing w:val="-2"/>
                                <w:sz w:val="18"/>
                                <w:szCs w:val="18"/>
                              </w:rPr>
                              <w:t xml:space="preserve"> Scientist</w:t>
                            </w:r>
                          </w:p>
                          <w:p w14:paraId="6C641CCB" w14:textId="77777777" w:rsidR="00E1613C" w:rsidRPr="0091071C" w:rsidRDefault="00E1613C" w:rsidP="00E1613C">
                            <w:pPr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767"/>
                              </w:tabs>
                              <w:autoSpaceDE w:val="0"/>
                              <w:autoSpaceDN w:val="0"/>
                              <w:spacing w:before="32"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1071C">
                              <w:rPr>
                                <w:sz w:val="18"/>
                                <w:szCs w:val="18"/>
                              </w:rPr>
                              <w:t>SnowPro</w:t>
                            </w:r>
                            <w:r w:rsidRPr="0091071C">
                              <w:rPr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</w:rPr>
                              <w:t>Core</w:t>
                            </w:r>
                            <w:r w:rsidRPr="0091071C">
                              <w:rPr>
                                <w:spacing w:val="-2"/>
                                <w:sz w:val="18"/>
                                <w:szCs w:val="18"/>
                              </w:rPr>
                              <w:t xml:space="preserve"> Certification</w:t>
                            </w:r>
                          </w:p>
                          <w:p w14:paraId="57B1843E" w14:textId="77777777" w:rsidR="00E1613C" w:rsidRPr="0091071C" w:rsidRDefault="00E1613C" w:rsidP="00E1613C">
                            <w:pPr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767"/>
                              </w:tabs>
                              <w:autoSpaceDE w:val="0"/>
                              <w:autoSpaceDN w:val="0"/>
                              <w:spacing w:before="29"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Microsoft</w:t>
                            </w:r>
                            <w:r w:rsidRPr="0091071C">
                              <w:rPr>
                                <w:spacing w:val="-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Azure</w:t>
                            </w:r>
                            <w:r w:rsidRPr="0091071C">
                              <w:rPr>
                                <w:spacing w:val="-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Data</w:t>
                            </w:r>
                            <w:r w:rsidRPr="0091071C">
                              <w:rPr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Scientist</w:t>
                            </w:r>
                            <w:r w:rsidRPr="0091071C">
                              <w:rPr>
                                <w:spacing w:val="-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(DP</w:t>
                            </w:r>
                            <w:r w:rsidRPr="0091071C">
                              <w:rPr>
                                <w:spacing w:val="-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91071C">
                              <w:rPr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100)</w:t>
                            </w:r>
                          </w:p>
                          <w:p w14:paraId="502B18F6" w14:textId="12F2BDF9" w:rsidR="00E1613C" w:rsidRPr="0091071C" w:rsidRDefault="00E1613C" w:rsidP="00E1613C">
                            <w:pPr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767"/>
                              </w:tabs>
                              <w:autoSpaceDE w:val="0"/>
                              <w:autoSpaceDN w:val="0"/>
                              <w:spacing w:before="31"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Getting</w:t>
                            </w:r>
                            <w:r w:rsidRPr="0091071C">
                              <w:rPr>
                                <w:spacing w:val="-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Started</w:t>
                            </w:r>
                            <w:r w:rsidRPr="0091071C">
                              <w:rPr>
                                <w:spacing w:val="-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with</w:t>
                            </w:r>
                            <w:r w:rsidRPr="0091071C">
                              <w:rPr>
                                <w:spacing w:val="-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Data</w:t>
                            </w:r>
                            <w:r w:rsidRPr="0091071C">
                              <w:rPr>
                                <w:spacing w:val="-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Science</w:t>
                            </w:r>
                            <w:r w:rsidRPr="0091071C">
                              <w:rPr>
                                <w:spacing w:val="-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(SAC</w:t>
                            </w:r>
                            <w:r w:rsidRPr="0091071C">
                              <w:rPr>
                                <w:spacing w:val="-1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069786D" w14:textId="77777777" w:rsidR="00E1613C" w:rsidRPr="0091071C" w:rsidRDefault="00E1613C" w:rsidP="00E1613C">
                            <w:pPr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767"/>
                              </w:tabs>
                              <w:autoSpaceDE w:val="0"/>
                              <w:autoSpaceDN w:val="0"/>
                              <w:spacing w:before="32"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Basic</w:t>
                            </w:r>
                            <w:r w:rsidRPr="0091071C">
                              <w:rPr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Proficiency</w:t>
                            </w:r>
                            <w:r w:rsidRPr="0091071C">
                              <w:rPr>
                                <w:spacing w:val="-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91071C">
                              <w:rPr>
                                <w:spacing w:val="-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KNIME</w:t>
                            </w:r>
                            <w:r w:rsidRPr="0091071C">
                              <w:rPr>
                                <w:spacing w:val="-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Analytics</w:t>
                            </w:r>
                            <w:r w:rsidRPr="0091071C">
                              <w:rPr>
                                <w:spacing w:val="-2"/>
                                <w:sz w:val="18"/>
                                <w:szCs w:val="18"/>
                                <w:lang w:val="en-US"/>
                              </w:rPr>
                              <w:t xml:space="preserve"> Platform</w:t>
                            </w:r>
                          </w:p>
                          <w:p w14:paraId="093DA606" w14:textId="77777777" w:rsidR="00E1613C" w:rsidRPr="0091071C" w:rsidRDefault="00E1613C" w:rsidP="00E1613C">
                            <w:pPr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767"/>
                              </w:tabs>
                              <w:autoSpaceDE w:val="0"/>
                              <w:autoSpaceDN w:val="0"/>
                              <w:spacing w:before="26"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Advanced</w:t>
                            </w:r>
                            <w:r w:rsidRPr="0091071C">
                              <w:rPr>
                                <w:spacing w:val="-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Proficiency</w:t>
                            </w:r>
                            <w:r w:rsidRPr="0091071C">
                              <w:rPr>
                                <w:spacing w:val="-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91071C">
                              <w:rPr>
                                <w:spacing w:val="-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KNIME</w:t>
                            </w:r>
                            <w:r w:rsidRPr="0091071C">
                              <w:rPr>
                                <w:spacing w:val="-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Analytics</w:t>
                            </w:r>
                            <w:r w:rsidRPr="0091071C">
                              <w:rPr>
                                <w:spacing w:val="-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pacing w:val="-2"/>
                                <w:sz w:val="18"/>
                                <w:szCs w:val="18"/>
                                <w:lang w:val="en-US"/>
                              </w:rPr>
                              <w:t>Platform</w:t>
                            </w:r>
                          </w:p>
                          <w:p w14:paraId="1D16DF0B" w14:textId="77777777" w:rsidR="00E1613C" w:rsidRPr="0091071C" w:rsidRDefault="00E1613C" w:rsidP="00E1613C">
                            <w:pPr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767"/>
                              </w:tabs>
                              <w:autoSpaceDE w:val="0"/>
                              <w:autoSpaceDN w:val="0"/>
                              <w:spacing w:before="20"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Data</w:t>
                            </w:r>
                            <w:r w:rsidRPr="0091071C">
                              <w:rPr>
                                <w:spacing w:val="-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Engineering</w:t>
                            </w:r>
                            <w:r w:rsidRPr="0091071C">
                              <w:rPr>
                                <w:spacing w:val="-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91071C">
                              <w:rPr>
                                <w:spacing w:val="-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Microsoft</w:t>
                            </w:r>
                            <w:r w:rsidRPr="0091071C">
                              <w:rPr>
                                <w:spacing w:val="-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Azure</w:t>
                            </w:r>
                            <w:r w:rsidRPr="0091071C">
                              <w:rPr>
                                <w:spacing w:val="-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(DP-</w:t>
                            </w:r>
                            <w:r w:rsidRPr="0091071C">
                              <w:rPr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203)</w:t>
                            </w:r>
                          </w:p>
                          <w:p w14:paraId="11775894" w14:textId="77777777" w:rsidR="00E1613C" w:rsidRPr="0091071C" w:rsidRDefault="00E1613C" w:rsidP="00E1613C">
                            <w:pPr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767"/>
                              </w:tabs>
                              <w:autoSpaceDE w:val="0"/>
                              <w:autoSpaceDN w:val="0"/>
                              <w:spacing w:before="29"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1071C">
                              <w:rPr>
                                <w:sz w:val="18"/>
                                <w:szCs w:val="18"/>
                              </w:rPr>
                              <w:t>Microsoft</w:t>
                            </w:r>
                            <w:r w:rsidRPr="0091071C">
                              <w:rPr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</w:rPr>
                              <w:t>Azure</w:t>
                            </w:r>
                            <w:r w:rsidRPr="0091071C">
                              <w:rPr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</w:rPr>
                              <w:t>Fundamentals</w:t>
                            </w:r>
                            <w:r w:rsidRPr="0091071C">
                              <w:rPr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</w:rPr>
                              <w:t>(AZ</w:t>
                            </w:r>
                            <w:r w:rsidRPr="0091071C">
                              <w:rPr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91071C">
                              <w:rPr>
                                <w:spacing w:val="-4"/>
                                <w:sz w:val="18"/>
                                <w:szCs w:val="18"/>
                              </w:rPr>
                              <w:t>900)</w:t>
                            </w:r>
                          </w:p>
                          <w:p w14:paraId="2A8DE65B" w14:textId="77777777" w:rsidR="00E1613C" w:rsidRPr="0091071C" w:rsidRDefault="00E1613C" w:rsidP="00E1613C">
                            <w:pPr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767"/>
                              </w:tabs>
                              <w:autoSpaceDE w:val="0"/>
                              <w:autoSpaceDN w:val="0"/>
                              <w:spacing w:before="31"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Microsoft</w:t>
                            </w:r>
                            <w:r w:rsidRPr="0091071C">
                              <w:rPr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Azure</w:t>
                            </w:r>
                            <w:r w:rsidRPr="0091071C">
                              <w:rPr>
                                <w:spacing w:val="-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Data</w:t>
                            </w:r>
                            <w:r w:rsidRPr="0091071C">
                              <w:rPr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Fundamentals</w:t>
                            </w:r>
                            <w:r w:rsidRPr="0091071C">
                              <w:rPr>
                                <w:spacing w:val="-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(DP-</w:t>
                            </w:r>
                            <w:r w:rsidRPr="0091071C">
                              <w:rPr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900)</w:t>
                            </w:r>
                          </w:p>
                          <w:p w14:paraId="20CAFA91" w14:textId="77777777" w:rsidR="00E1613C" w:rsidRPr="0091071C" w:rsidRDefault="00E1613C" w:rsidP="00E1613C">
                            <w:pPr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767"/>
                              </w:tabs>
                              <w:autoSpaceDE w:val="0"/>
                              <w:autoSpaceDN w:val="0"/>
                              <w:spacing w:before="30"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1071C">
                              <w:rPr>
                                <w:sz w:val="18"/>
                                <w:szCs w:val="18"/>
                              </w:rPr>
                              <w:t>AWS</w:t>
                            </w:r>
                            <w:r w:rsidRPr="0091071C">
                              <w:rPr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</w:rPr>
                              <w:t>Cloud</w:t>
                            </w:r>
                            <w:r w:rsidRPr="0091071C">
                              <w:rPr>
                                <w:spacing w:val="-2"/>
                                <w:sz w:val="18"/>
                                <w:szCs w:val="18"/>
                              </w:rPr>
                              <w:t xml:space="preserve"> Technical</w:t>
                            </w:r>
                          </w:p>
                          <w:p w14:paraId="25FB476C" w14:textId="77777777" w:rsidR="00E1613C" w:rsidRPr="0091071C" w:rsidRDefault="00E1613C" w:rsidP="00E1613C">
                            <w:pPr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767"/>
                              </w:tabs>
                              <w:autoSpaceDE w:val="0"/>
                              <w:autoSpaceDN w:val="0"/>
                              <w:spacing w:before="31"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1071C">
                              <w:rPr>
                                <w:sz w:val="18"/>
                                <w:szCs w:val="18"/>
                              </w:rPr>
                              <w:t>Databricks</w:t>
                            </w:r>
                            <w:r w:rsidRPr="0091071C">
                              <w:rPr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</w:rPr>
                              <w:t>Lakehouse</w:t>
                            </w:r>
                            <w:r w:rsidRPr="0091071C">
                              <w:rPr>
                                <w:spacing w:val="-2"/>
                                <w:sz w:val="18"/>
                                <w:szCs w:val="18"/>
                              </w:rPr>
                              <w:t xml:space="preserve"> Fundamentals</w:t>
                            </w:r>
                          </w:p>
                          <w:p w14:paraId="33EFBD4C" w14:textId="77777777" w:rsidR="00E1613C" w:rsidRPr="0091071C" w:rsidRDefault="00E1613C" w:rsidP="00E1613C">
                            <w:pPr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767"/>
                              </w:tabs>
                              <w:autoSpaceDE w:val="0"/>
                              <w:autoSpaceDN w:val="0"/>
                              <w:spacing w:after="0" w:line="273" w:lineRule="auto"/>
                              <w:ind w:right="314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British</w:t>
                            </w:r>
                            <w:r w:rsidRPr="0091071C">
                              <w:rPr>
                                <w:spacing w:val="-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Petroleum</w:t>
                            </w:r>
                            <w:r w:rsidRPr="0091071C">
                              <w:rPr>
                                <w:spacing w:val="-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rewarded</w:t>
                            </w:r>
                            <w:r w:rsidRPr="0091071C">
                              <w:rPr>
                                <w:spacing w:val="-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"Best</w:t>
                            </w:r>
                            <w:r w:rsidRPr="0091071C">
                              <w:rPr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Worker</w:t>
                            </w:r>
                            <w:r w:rsidRPr="0091071C">
                              <w:rPr>
                                <w:spacing w:val="-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of</w:t>
                            </w:r>
                            <w:r w:rsidRPr="0091071C">
                              <w:rPr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the</w:t>
                            </w:r>
                            <w:r w:rsidRPr="0091071C">
                              <w:rPr>
                                <w:spacing w:val="-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>Year"</w:t>
                            </w:r>
                            <w:r w:rsidRPr="0091071C">
                              <w:rPr>
                                <w:spacing w:val="-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71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 </w:t>
                            </w:r>
                            <w:r w:rsidRPr="0091071C">
                              <w:rPr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2017</w:t>
                            </w:r>
                          </w:p>
                          <w:p w14:paraId="4C055377" w14:textId="77777777" w:rsidR="00E1613C" w:rsidRPr="00E1613C" w:rsidRDefault="00E1613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E4659" id="Text Box 12" o:spid="_x0000_s1028" style="position:absolute;margin-left:252.45pt;margin-top:438.25pt;width:252.25pt;height:25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" fillcolor="#d9e2f3 [660]" stroked="f" strokeweight=".5pt">
                <v:stroke joinstyle="miter"/>
                <o:lock v:ext="edit" aspectratio="t"/>
                <v:textbox>
                  <w:txbxContent>
                    <w:p w14:paraId="7134B045" w14:textId="7EBCA2FA" w:rsidR="00E1613C" w:rsidRPr="0091071C" w:rsidRDefault="006163EF" w:rsidP="006163EF">
                      <w:pPr>
                        <w:widowControl w:val="0"/>
                        <w:tabs>
                          <w:tab w:val="left" w:pos="767"/>
                        </w:tabs>
                        <w:autoSpaceDE w:val="0"/>
                        <w:autoSpaceDN w:val="0"/>
                        <w:spacing w:before="54"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ab/>
                      </w:r>
                      <w:r w:rsidR="009D11BC" w:rsidRPr="009D11BC">
                        <w:rPr>
                          <w:b/>
                          <w:bCs/>
                          <w:sz w:val="20"/>
                          <w:szCs w:val="20"/>
                        </w:rPr>
                        <w:t>Certifications</w:t>
                      </w:r>
                    </w:p>
                    <w:p w14:paraId="4E6AA5B6" w14:textId="757A55A6" w:rsidR="00E1613C" w:rsidRPr="0091071C" w:rsidRDefault="00E1613C" w:rsidP="00E1613C">
                      <w:pPr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767"/>
                        </w:tabs>
                        <w:autoSpaceDE w:val="0"/>
                        <w:autoSpaceDN w:val="0"/>
                        <w:spacing w:before="54" w:after="0" w:line="240" w:lineRule="auto"/>
                        <w:rPr>
                          <w:sz w:val="18"/>
                          <w:szCs w:val="18"/>
                        </w:rPr>
                      </w:pPr>
                      <w:r w:rsidRPr="0091071C">
                        <w:rPr>
                          <w:sz w:val="18"/>
                          <w:szCs w:val="18"/>
                        </w:rPr>
                        <w:t>SnowPro®</w:t>
                      </w:r>
                      <w:r w:rsidRPr="0091071C">
                        <w:rPr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</w:rPr>
                        <w:t>Advanced</w:t>
                      </w:r>
                      <w:r w:rsidRPr="0091071C">
                        <w:rPr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</w:rPr>
                        <w:t>Data</w:t>
                      </w:r>
                      <w:r w:rsidRPr="0091071C">
                        <w:rPr>
                          <w:spacing w:val="-2"/>
                          <w:sz w:val="18"/>
                          <w:szCs w:val="18"/>
                        </w:rPr>
                        <w:t xml:space="preserve"> Scientist</w:t>
                      </w:r>
                    </w:p>
                    <w:p w14:paraId="6C641CCB" w14:textId="77777777" w:rsidR="00E1613C" w:rsidRPr="0091071C" w:rsidRDefault="00E1613C" w:rsidP="00E1613C">
                      <w:pPr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767"/>
                        </w:tabs>
                        <w:autoSpaceDE w:val="0"/>
                        <w:autoSpaceDN w:val="0"/>
                        <w:spacing w:before="32" w:after="0" w:line="240" w:lineRule="auto"/>
                        <w:rPr>
                          <w:sz w:val="18"/>
                          <w:szCs w:val="18"/>
                        </w:rPr>
                      </w:pPr>
                      <w:r w:rsidRPr="0091071C">
                        <w:rPr>
                          <w:sz w:val="18"/>
                          <w:szCs w:val="18"/>
                        </w:rPr>
                        <w:t>SnowPro</w:t>
                      </w:r>
                      <w:r w:rsidRPr="0091071C">
                        <w:rPr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</w:rPr>
                        <w:t>Core</w:t>
                      </w:r>
                      <w:r w:rsidRPr="0091071C">
                        <w:rPr>
                          <w:spacing w:val="-2"/>
                          <w:sz w:val="18"/>
                          <w:szCs w:val="18"/>
                        </w:rPr>
                        <w:t xml:space="preserve"> Certification</w:t>
                      </w:r>
                    </w:p>
                    <w:p w14:paraId="57B1843E" w14:textId="77777777" w:rsidR="00E1613C" w:rsidRPr="0091071C" w:rsidRDefault="00E1613C" w:rsidP="00E1613C">
                      <w:pPr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767"/>
                        </w:tabs>
                        <w:autoSpaceDE w:val="0"/>
                        <w:autoSpaceDN w:val="0"/>
                        <w:spacing w:before="29"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Microsoft</w:t>
                      </w:r>
                      <w:r w:rsidRPr="0091071C">
                        <w:rPr>
                          <w:spacing w:val="-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Azure</w:t>
                      </w:r>
                      <w:r w:rsidRPr="0091071C">
                        <w:rPr>
                          <w:spacing w:val="-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Data</w:t>
                      </w:r>
                      <w:r w:rsidRPr="0091071C">
                        <w:rPr>
                          <w:spacing w:val="-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Scientist</w:t>
                      </w:r>
                      <w:r w:rsidRPr="0091071C">
                        <w:rPr>
                          <w:spacing w:val="-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(DP</w:t>
                      </w:r>
                      <w:r w:rsidRPr="0091071C">
                        <w:rPr>
                          <w:spacing w:val="-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91071C">
                        <w:rPr>
                          <w:spacing w:val="-4"/>
                          <w:sz w:val="18"/>
                          <w:szCs w:val="18"/>
                          <w:lang w:val="en-US"/>
                        </w:rPr>
                        <w:t>100)</w:t>
                      </w:r>
                    </w:p>
                    <w:p w14:paraId="502B18F6" w14:textId="12F2BDF9" w:rsidR="00E1613C" w:rsidRPr="0091071C" w:rsidRDefault="00E1613C" w:rsidP="00E1613C">
                      <w:pPr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767"/>
                        </w:tabs>
                        <w:autoSpaceDE w:val="0"/>
                        <w:autoSpaceDN w:val="0"/>
                        <w:spacing w:before="31"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Getting</w:t>
                      </w:r>
                      <w:r w:rsidRPr="0091071C">
                        <w:rPr>
                          <w:spacing w:val="-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Started</w:t>
                      </w:r>
                      <w:r w:rsidRPr="0091071C">
                        <w:rPr>
                          <w:spacing w:val="-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with</w:t>
                      </w:r>
                      <w:r w:rsidRPr="0091071C">
                        <w:rPr>
                          <w:spacing w:val="-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Data</w:t>
                      </w:r>
                      <w:r w:rsidRPr="0091071C">
                        <w:rPr>
                          <w:spacing w:val="-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Science</w:t>
                      </w:r>
                      <w:r w:rsidRPr="0091071C">
                        <w:rPr>
                          <w:spacing w:val="-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(SAC</w:t>
                      </w:r>
                      <w:r w:rsidRPr="0091071C">
                        <w:rPr>
                          <w:spacing w:val="-1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069786D" w14:textId="77777777" w:rsidR="00E1613C" w:rsidRPr="0091071C" w:rsidRDefault="00E1613C" w:rsidP="00E1613C">
                      <w:pPr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767"/>
                        </w:tabs>
                        <w:autoSpaceDE w:val="0"/>
                        <w:autoSpaceDN w:val="0"/>
                        <w:spacing w:before="32"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Basic</w:t>
                      </w:r>
                      <w:r w:rsidRPr="0091071C">
                        <w:rPr>
                          <w:spacing w:val="-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Proficiency</w:t>
                      </w:r>
                      <w:r w:rsidRPr="0091071C">
                        <w:rPr>
                          <w:spacing w:val="-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91071C">
                        <w:rPr>
                          <w:spacing w:val="-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KNIME</w:t>
                      </w:r>
                      <w:r w:rsidRPr="0091071C">
                        <w:rPr>
                          <w:spacing w:val="-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Analytics</w:t>
                      </w:r>
                      <w:r w:rsidRPr="0091071C">
                        <w:rPr>
                          <w:spacing w:val="-2"/>
                          <w:sz w:val="18"/>
                          <w:szCs w:val="18"/>
                          <w:lang w:val="en-US"/>
                        </w:rPr>
                        <w:t xml:space="preserve"> Platform</w:t>
                      </w:r>
                    </w:p>
                    <w:p w14:paraId="093DA606" w14:textId="77777777" w:rsidR="00E1613C" w:rsidRPr="0091071C" w:rsidRDefault="00E1613C" w:rsidP="00E1613C">
                      <w:pPr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767"/>
                        </w:tabs>
                        <w:autoSpaceDE w:val="0"/>
                        <w:autoSpaceDN w:val="0"/>
                        <w:spacing w:before="26"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Advanced</w:t>
                      </w:r>
                      <w:r w:rsidRPr="0091071C">
                        <w:rPr>
                          <w:spacing w:val="-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Proficiency</w:t>
                      </w:r>
                      <w:r w:rsidRPr="0091071C">
                        <w:rPr>
                          <w:spacing w:val="-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91071C">
                        <w:rPr>
                          <w:spacing w:val="-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KNIME</w:t>
                      </w:r>
                      <w:r w:rsidRPr="0091071C">
                        <w:rPr>
                          <w:spacing w:val="-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Analytics</w:t>
                      </w:r>
                      <w:r w:rsidRPr="0091071C">
                        <w:rPr>
                          <w:spacing w:val="-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pacing w:val="-2"/>
                          <w:sz w:val="18"/>
                          <w:szCs w:val="18"/>
                          <w:lang w:val="en-US"/>
                        </w:rPr>
                        <w:t>Platform</w:t>
                      </w:r>
                    </w:p>
                    <w:p w14:paraId="1D16DF0B" w14:textId="77777777" w:rsidR="00E1613C" w:rsidRPr="0091071C" w:rsidRDefault="00E1613C" w:rsidP="00E1613C">
                      <w:pPr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767"/>
                        </w:tabs>
                        <w:autoSpaceDE w:val="0"/>
                        <w:autoSpaceDN w:val="0"/>
                        <w:spacing w:before="20"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Data</w:t>
                      </w:r>
                      <w:r w:rsidRPr="0091071C">
                        <w:rPr>
                          <w:spacing w:val="-5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Engineering</w:t>
                      </w:r>
                      <w:r w:rsidRPr="0091071C">
                        <w:rPr>
                          <w:spacing w:val="-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91071C">
                        <w:rPr>
                          <w:spacing w:val="-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Microsoft</w:t>
                      </w:r>
                      <w:r w:rsidRPr="0091071C">
                        <w:rPr>
                          <w:spacing w:val="-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Azure</w:t>
                      </w:r>
                      <w:r w:rsidRPr="0091071C">
                        <w:rPr>
                          <w:spacing w:val="-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(DP-</w:t>
                      </w:r>
                      <w:r w:rsidRPr="0091071C">
                        <w:rPr>
                          <w:spacing w:val="-4"/>
                          <w:sz w:val="18"/>
                          <w:szCs w:val="18"/>
                          <w:lang w:val="en-US"/>
                        </w:rPr>
                        <w:t>203)</w:t>
                      </w:r>
                    </w:p>
                    <w:p w14:paraId="11775894" w14:textId="77777777" w:rsidR="00E1613C" w:rsidRPr="0091071C" w:rsidRDefault="00E1613C" w:rsidP="00E1613C">
                      <w:pPr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767"/>
                        </w:tabs>
                        <w:autoSpaceDE w:val="0"/>
                        <w:autoSpaceDN w:val="0"/>
                        <w:spacing w:before="29" w:after="0" w:line="240" w:lineRule="auto"/>
                        <w:rPr>
                          <w:sz w:val="18"/>
                          <w:szCs w:val="18"/>
                        </w:rPr>
                      </w:pPr>
                      <w:r w:rsidRPr="0091071C">
                        <w:rPr>
                          <w:sz w:val="18"/>
                          <w:szCs w:val="18"/>
                        </w:rPr>
                        <w:t>Microsoft</w:t>
                      </w:r>
                      <w:r w:rsidRPr="0091071C">
                        <w:rPr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</w:rPr>
                        <w:t>Azure</w:t>
                      </w:r>
                      <w:r w:rsidRPr="0091071C">
                        <w:rPr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</w:rPr>
                        <w:t>Fundamentals</w:t>
                      </w:r>
                      <w:r w:rsidRPr="0091071C">
                        <w:rPr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</w:rPr>
                        <w:t>(AZ</w:t>
                      </w:r>
                      <w:r w:rsidRPr="0091071C">
                        <w:rPr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</w:rPr>
                        <w:t>-</w:t>
                      </w:r>
                      <w:r w:rsidRPr="0091071C">
                        <w:rPr>
                          <w:spacing w:val="-4"/>
                          <w:sz w:val="18"/>
                          <w:szCs w:val="18"/>
                        </w:rPr>
                        <w:t>900)</w:t>
                      </w:r>
                    </w:p>
                    <w:p w14:paraId="2A8DE65B" w14:textId="77777777" w:rsidR="00E1613C" w:rsidRPr="0091071C" w:rsidRDefault="00E1613C" w:rsidP="00E1613C">
                      <w:pPr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767"/>
                        </w:tabs>
                        <w:autoSpaceDE w:val="0"/>
                        <w:autoSpaceDN w:val="0"/>
                        <w:spacing w:before="31"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Microsoft</w:t>
                      </w:r>
                      <w:r w:rsidRPr="0091071C">
                        <w:rPr>
                          <w:spacing w:val="-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Azure</w:t>
                      </w:r>
                      <w:r w:rsidRPr="0091071C">
                        <w:rPr>
                          <w:spacing w:val="-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Data</w:t>
                      </w:r>
                      <w:r w:rsidRPr="0091071C">
                        <w:rPr>
                          <w:spacing w:val="-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Fundamentals</w:t>
                      </w:r>
                      <w:r w:rsidRPr="0091071C">
                        <w:rPr>
                          <w:spacing w:val="-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(DP-</w:t>
                      </w:r>
                      <w:r w:rsidRPr="0091071C">
                        <w:rPr>
                          <w:spacing w:val="-4"/>
                          <w:sz w:val="18"/>
                          <w:szCs w:val="18"/>
                          <w:lang w:val="en-US"/>
                        </w:rPr>
                        <w:t>900)</w:t>
                      </w:r>
                    </w:p>
                    <w:p w14:paraId="20CAFA91" w14:textId="77777777" w:rsidR="00E1613C" w:rsidRPr="0091071C" w:rsidRDefault="00E1613C" w:rsidP="00E1613C">
                      <w:pPr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767"/>
                        </w:tabs>
                        <w:autoSpaceDE w:val="0"/>
                        <w:autoSpaceDN w:val="0"/>
                        <w:spacing w:before="30" w:after="0" w:line="240" w:lineRule="auto"/>
                        <w:rPr>
                          <w:sz w:val="18"/>
                          <w:szCs w:val="18"/>
                        </w:rPr>
                      </w:pPr>
                      <w:r w:rsidRPr="0091071C">
                        <w:rPr>
                          <w:sz w:val="18"/>
                          <w:szCs w:val="18"/>
                        </w:rPr>
                        <w:t>AWS</w:t>
                      </w:r>
                      <w:r w:rsidRPr="0091071C">
                        <w:rPr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</w:rPr>
                        <w:t>Cloud</w:t>
                      </w:r>
                      <w:r w:rsidRPr="0091071C">
                        <w:rPr>
                          <w:spacing w:val="-2"/>
                          <w:sz w:val="18"/>
                          <w:szCs w:val="18"/>
                        </w:rPr>
                        <w:t xml:space="preserve"> Technical</w:t>
                      </w:r>
                    </w:p>
                    <w:p w14:paraId="25FB476C" w14:textId="77777777" w:rsidR="00E1613C" w:rsidRPr="0091071C" w:rsidRDefault="00E1613C" w:rsidP="00E1613C">
                      <w:pPr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767"/>
                        </w:tabs>
                        <w:autoSpaceDE w:val="0"/>
                        <w:autoSpaceDN w:val="0"/>
                        <w:spacing w:before="31" w:after="0" w:line="240" w:lineRule="auto"/>
                        <w:rPr>
                          <w:sz w:val="18"/>
                          <w:szCs w:val="18"/>
                        </w:rPr>
                      </w:pPr>
                      <w:r w:rsidRPr="0091071C">
                        <w:rPr>
                          <w:sz w:val="18"/>
                          <w:szCs w:val="18"/>
                        </w:rPr>
                        <w:t>Databricks</w:t>
                      </w:r>
                      <w:r w:rsidRPr="0091071C">
                        <w:rPr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</w:rPr>
                        <w:t>Lakehouse</w:t>
                      </w:r>
                      <w:r w:rsidRPr="0091071C">
                        <w:rPr>
                          <w:spacing w:val="-2"/>
                          <w:sz w:val="18"/>
                          <w:szCs w:val="18"/>
                        </w:rPr>
                        <w:t xml:space="preserve"> Fundamentals</w:t>
                      </w:r>
                    </w:p>
                    <w:p w14:paraId="33EFBD4C" w14:textId="77777777" w:rsidR="00E1613C" w:rsidRPr="0091071C" w:rsidRDefault="00E1613C" w:rsidP="00E1613C">
                      <w:pPr>
                        <w:widowControl w:val="0"/>
                        <w:numPr>
                          <w:ilvl w:val="0"/>
                          <w:numId w:val="15"/>
                        </w:numPr>
                        <w:tabs>
                          <w:tab w:val="left" w:pos="767"/>
                        </w:tabs>
                        <w:autoSpaceDE w:val="0"/>
                        <w:autoSpaceDN w:val="0"/>
                        <w:spacing w:after="0" w:line="273" w:lineRule="auto"/>
                        <w:ind w:right="314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British</w:t>
                      </w:r>
                      <w:r w:rsidRPr="0091071C">
                        <w:rPr>
                          <w:spacing w:val="-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Petroleum</w:t>
                      </w:r>
                      <w:r w:rsidRPr="0091071C">
                        <w:rPr>
                          <w:spacing w:val="-5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rewarded</w:t>
                      </w:r>
                      <w:r w:rsidRPr="0091071C">
                        <w:rPr>
                          <w:spacing w:val="-5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"Best</w:t>
                      </w:r>
                      <w:r w:rsidRPr="0091071C">
                        <w:rPr>
                          <w:spacing w:val="-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Worker</w:t>
                      </w:r>
                      <w:r w:rsidRPr="0091071C">
                        <w:rPr>
                          <w:spacing w:val="-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of</w:t>
                      </w:r>
                      <w:r w:rsidRPr="0091071C">
                        <w:rPr>
                          <w:spacing w:val="-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the</w:t>
                      </w:r>
                      <w:r w:rsidRPr="0091071C">
                        <w:rPr>
                          <w:spacing w:val="-5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>Year"</w:t>
                      </w:r>
                      <w:r w:rsidRPr="0091071C">
                        <w:rPr>
                          <w:spacing w:val="-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71C">
                        <w:rPr>
                          <w:sz w:val="18"/>
                          <w:szCs w:val="18"/>
                          <w:lang w:val="en-US"/>
                        </w:rPr>
                        <w:t xml:space="preserve">in </w:t>
                      </w:r>
                      <w:r w:rsidRPr="0091071C">
                        <w:rPr>
                          <w:spacing w:val="-4"/>
                          <w:sz w:val="18"/>
                          <w:szCs w:val="18"/>
                          <w:lang w:val="en-US"/>
                        </w:rPr>
                        <w:t>2017</w:t>
                      </w:r>
                    </w:p>
                    <w:p w14:paraId="4C055377" w14:textId="77777777" w:rsidR="00E1613C" w:rsidRPr="00E1613C" w:rsidRDefault="00E1613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EA674F6" w14:textId="55288A39" w:rsidR="00021722" w:rsidRPr="003532FA" w:rsidRDefault="0077356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1C8184" wp14:editId="200B0800">
                <wp:simplePos x="0" y="0"/>
                <wp:positionH relativeFrom="column">
                  <wp:posOffset>1342390</wp:posOffset>
                </wp:positionH>
                <wp:positionV relativeFrom="paragraph">
                  <wp:posOffset>1324610</wp:posOffset>
                </wp:positionV>
                <wp:extent cx="1121410" cy="78740"/>
                <wp:effectExtent l="0" t="0" r="21590" b="16510"/>
                <wp:wrapNone/>
                <wp:docPr id="2097233559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7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6F58F" id="Rectangle: Rounded Corners 23" o:spid="_x0000_s1026" style="position:absolute;margin-left:105.7pt;margin-top:104.3pt;width:88.3pt;height: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B013AF" wp14:editId="4C16C186">
                <wp:simplePos x="0" y="0"/>
                <wp:positionH relativeFrom="column">
                  <wp:posOffset>1469518</wp:posOffset>
                </wp:positionH>
                <wp:positionV relativeFrom="paragraph">
                  <wp:posOffset>1327785</wp:posOffset>
                </wp:positionV>
                <wp:extent cx="1201420" cy="73660"/>
                <wp:effectExtent l="0" t="0" r="17780" b="21590"/>
                <wp:wrapNone/>
                <wp:docPr id="732570867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736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01F32" id="Rectangle: Rounded Corners 22" o:spid="_x0000_s1026" style="position:absolute;margin-left:115.7pt;margin-top:104.55pt;width:94.6pt;height: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" fillcolor="white [3212]" strokecolor="white [3212]" strokeweight="1pt">
                <v:stroke joinstyle="miter"/>
              </v:roundrect>
            </w:pict>
          </mc:Fallback>
        </mc:AlternateContent>
      </w:r>
      <w:r w:rsidR="009D11B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2C06F1" wp14:editId="41CC3921">
                <wp:simplePos x="0" y="0"/>
                <wp:positionH relativeFrom="column">
                  <wp:posOffset>1332230</wp:posOffset>
                </wp:positionH>
                <wp:positionV relativeFrom="paragraph">
                  <wp:posOffset>744855</wp:posOffset>
                </wp:positionV>
                <wp:extent cx="1265555" cy="76835"/>
                <wp:effectExtent l="0" t="0" r="10795" b="18415"/>
                <wp:wrapNone/>
                <wp:docPr id="1320785480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7683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E7C05" id="Rectangle: Rounded Corners 14" o:spid="_x0000_s1026" style="position:absolute;margin-left:104.9pt;margin-top:58.65pt;width:99.65pt;height:6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" fillcolor="#4472c4 [3204]" strokecolor="#09101d [484]" strokeweight="1pt">
                <v:stroke joinstyle="miter"/>
              </v:roundrect>
            </w:pict>
          </mc:Fallback>
        </mc:AlternateContent>
      </w:r>
      <w:r w:rsidR="009D11B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69DE66" wp14:editId="52B87044">
                <wp:simplePos x="0" y="0"/>
                <wp:positionH relativeFrom="column">
                  <wp:posOffset>1335252</wp:posOffset>
                </wp:positionH>
                <wp:positionV relativeFrom="paragraph">
                  <wp:posOffset>744339</wp:posOffset>
                </wp:positionV>
                <wp:extent cx="1330960" cy="72390"/>
                <wp:effectExtent l="0" t="0" r="21590" b="22860"/>
                <wp:wrapNone/>
                <wp:docPr id="623886961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723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3FBDA" id="Rectangle: Rounded Corners 15" o:spid="_x0000_s1026" style="position:absolute;margin-left:105.15pt;margin-top:58.6pt;width:104.8pt;height: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" fillcolor="white [3212]" strokecolor="white [3212]" strokeweight="1pt">
                <v:stroke joinstyle="miter"/>
              </v:roundrect>
            </w:pict>
          </mc:Fallback>
        </mc:AlternateContent>
      </w:r>
      <w:r w:rsidR="009D11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759" behindDoc="0" locked="0" layoutInCell="1" allowOverlap="1" wp14:anchorId="2F2F75E6" wp14:editId="08B7D346">
                <wp:simplePos x="0" y="0"/>
                <wp:positionH relativeFrom="column">
                  <wp:posOffset>1378585</wp:posOffset>
                </wp:positionH>
                <wp:positionV relativeFrom="paragraph">
                  <wp:posOffset>119380</wp:posOffset>
                </wp:positionV>
                <wp:extent cx="1278255" cy="69850"/>
                <wp:effectExtent l="0" t="0" r="17145" b="25400"/>
                <wp:wrapNone/>
                <wp:docPr id="713229324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69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D0B5B" id="Rectangle: Rounded Corners 25" o:spid="_x0000_s1026" style="position:absolute;margin-left:108.55pt;margin-top:9.4pt;width:100.65pt;height:5.5pt;z-index:251701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" fillcolor="white [3212]" strokecolor="white [3212]" strokeweight="1pt">
                <v:stroke joinstyle="miter"/>
              </v:roundrect>
            </w:pict>
          </mc:Fallback>
        </mc:AlternateContent>
      </w:r>
      <w:r w:rsidR="009D11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F5A8B1" wp14:editId="0F30CD7E">
                <wp:simplePos x="0" y="0"/>
                <wp:positionH relativeFrom="column">
                  <wp:posOffset>1318853</wp:posOffset>
                </wp:positionH>
                <wp:positionV relativeFrom="paragraph">
                  <wp:posOffset>123992</wp:posOffset>
                </wp:positionV>
                <wp:extent cx="1254760" cy="74930"/>
                <wp:effectExtent l="0" t="0" r="21590" b="20320"/>
                <wp:wrapNone/>
                <wp:docPr id="1912841120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74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80EBA" id="Rectangle: Rounded Corners 24" o:spid="_x0000_s1026" style="position:absolute;margin-left:103.85pt;margin-top:9.75pt;width:98.8pt;height:5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021722" w:rsidRPr="003532FA" w:rsidSect="0075669C">
      <w:headerReference w:type="default" r:id="rId26"/>
      <w:pgSz w:w="11906" w:h="16838"/>
      <w:pgMar w:top="142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9B336" w14:textId="77777777" w:rsidR="00296681" w:rsidRDefault="00296681" w:rsidP="003A746D">
      <w:pPr>
        <w:spacing w:after="0" w:line="240" w:lineRule="auto"/>
      </w:pPr>
      <w:r>
        <w:separator/>
      </w:r>
    </w:p>
  </w:endnote>
  <w:endnote w:type="continuationSeparator" w:id="0">
    <w:p w14:paraId="098EA809" w14:textId="77777777" w:rsidR="00296681" w:rsidRDefault="00296681" w:rsidP="003A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6CA9D" w14:textId="77777777" w:rsidR="00296681" w:rsidRDefault="00296681" w:rsidP="003A746D">
      <w:pPr>
        <w:spacing w:after="0" w:line="240" w:lineRule="auto"/>
      </w:pPr>
      <w:r>
        <w:separator/>
      </w:r>
    </w:p>
  </w:footnote>
  <w:footnote w:type="continuationSeparator" w:id="0">
    <w:p w14:paraId="54F0AA2E" w14:textId="77777777" w:rsidR="00296681" w:rsidRDefault="00296681" w:rsidP="003A7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6991A" w14:textId="77777777" w:rsidR="006F0675" w:rsidRDefault="006F06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Home outline" style="width:10.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" o:bullet="t">
        <v:imagedata r:id="rId1" o:title=""/>
      </v:shape>
    </w:pict>
  </w:numPicBullet>
  <w:numPicBullet w:numPicBulletId="1">
    <w:pict>
      <v:shape id="_x0000_i1042" type="#_x0000_t75" alt="Envelope with solid fill" style="width:14.2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" o:bullet="t">
        <v:imagedata r:id="rId2" o:title="" croptop="-6164f" cropbottom="-6164f"/>
      </v:shape>
    </w:pict>
  </w:numPicBullet>
  <w:numPicBullet w:numPicBulletId="2">
    <w:pict>
      <v:shape id="_x0000_i1043" type="#_x0000_t75" alt="Smart Phone outline" style="width:10.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" o:bullet="t">
        <v:imagedata r:id="rId3" o:title="" cropleft="-9899f" cropright="-9899f"/>
      </v:shape>
    </w:pict>
  </w:numPicBullet>
  <w:abstractNum w:abstractNumId="0" w15:restartNumberingAfterBreak="0">
    <w:nsid w:val="067E40CA"/>
    <w:multiLevelType w:val="hybridMultilevel"/>
    <w:tmpl w:val="8F52CF0C"/>
    <w:lvl w:ilvl="0" w:tplc="0407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07237FEF"/>
    <w:multiLevelType w:val="hybridMultilevel"/>
    <w:tmpl w:val="9092B282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2620C"/>
    <w:multiLevelType w:val="hybridMultilevel"/>
    <w:tmpl w:val="00AADD02"/>
    <w:lvl w:ilvl="0" w:tplc="3F4808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36"/>
      </w:rPr>
    </w:lvl>
    <w:lvl w:ilvl="1" w:tplc="C5F6DF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2634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4C2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66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B0D1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78CA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2645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DCD3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D00069F"/>
    <w:multiLevelType w:val="hybridMultilevel"/>
    <w:tmpl w:val="4C8ACBE0"/>
    <w:lvl w:ilvl="0" w:tplc="FF32CEF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36"/>
      </w:rPr>
    </w:lvl>
    <w:lvl w:ilvl="1" w:tplc="2EC0E4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A490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7294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FACC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CAD1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8860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B201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4CC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D5F5A71"/>
    <w:multiLevelType w:val="hybridMultilevel"/>
    <w:tmpl w:val="C4A483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21A17"/>
    <w:multiLevelType w:val="hybridMultilevel"/>
    <w:tmpl w:val="4608F448"/>
    <w:lvl w:ilvl="0" w:tplc="F35818CC">
      <w:numFmt w:val="bullet"/>
      <w:lvlText w:val=""/>
      <w:lvlJc w:val="left"/>
      <w:pPr>
        <w:ind w:left="15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de-DE" w:eastAsia="en-US" w:bidi="ar-SA"/>
      </w:rPr>
    </w:lvl>
    <w:lvl w:ilvl="1" w:tplc="C840FB12">
      <w:numFmt w:val="bullet"/>
      <w:lvlText w:val=""/>
      <w:lvlJc w:val="left"/>
      <w:pPr>
        <w:ind w:left="458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de-DE" w:eastAsia="en-US" w:bidi="ar-SA"/>
      </w:rPr>
    </w:lvl>
    <w:lvl w:ilvl="2" w:tplc="73D8AA6A">
      <w:numFmt w:val="bullet"/>
      <w:lvlText w:val="•"/>
      <w:lvlJc w:val="left"/>
      <w:pPr>
        <w:ind w:left="5000" w:hanging="360"/>
      </w:pPr>
      <w:rPr>
        <w:rFonts w:hint="default"/>
        <w:lang w:val="de-DE" w:eastAsia="en-US" w:bidi="ar-SA"/>
      </w:rPr>
    </w:lvl>
    <w:lvl w:ilvl="3" w:tplc="4574E00E">
      <w:numFmt w:val="bullet"/>
      <w:lvlText w:val="•"/>
      <w:lvlJc w:val="left"/>
      <w:pPr>
        <w:ind w:left="5421" w:hanging="360"/>
      </w:pPr>
      <w:rPr>
        <w:rFonts w:hint="default"/>
        <w:lang w:val="de-DE" w:eastAsia="en-US" w:bidi="ar-SA"/>
      </w:rPr>
    </w:lvl>
    <w:lvl w:ilvl="4" w:tplc="258CBE20">
      <w:numFmt w:val="bullet"/>
      <w:lvlText w:val="•"/>
      <w:lvlJc w:val="left"/>
      <w:pPr>
        <w:ind w:left="5841" w:hanging="360"/>
      </w:pPr>
      <w:rPr>
        <w:rFonts w:hint="default"/>
        <w:lang w:val="de-DE" w:eastAsia="en-US" w:bidi="ar-SA"/>
      </w:rPr>
    </w:lvl>
    <w:lvl w:ilvl="5" w:tplc="433E02A8">
      <w:numFmt w:val="bullet"/>
      <w:lvlText w:val="•"/>
      <w:lvlJc w:val="left"/>
      <w:pPr>
        <w:ind w:left="6262" w:hanging="360"/>
      </w:pPr>
      <w:rPr>
        <w:rFonts w:hint="default"/>
        <w:lang w:val="de-DE" w:eastAsia="en-US" w:bidi="ar-SA"/>
      </w:rPr>
    </w:lvl>
    <w:lvl w:ilvl="6" w:tplc="27AEB502">
      <w:numFmt w:val="bullet"/>
      <w:lvlText w:val="•"/>
      <w:lvlJc w:val="left"/>
      <w:pPr>
        <w:ind w:left="6682" w:hanging="360"/>
      </w:pPr>
      <w:rPr>
        <w:rFonts w:hint="default"/>
        <w:lang w:val="de-DE" w:eastAsia="en-US" w:bidi="ar-SA"/>
      </w:rPr>
    </w:lvl>
    <w:lvl w:ilvl="7" w:tplc="8BD865B2">
      <w:numFmt w:val="bullet"/>
      <w:lvlText w:val="•"/>
      <w:lvlJc w:val="left"/>
      <w:pPr>
        <w:ind w:left="7103" w:hanging="360"/>
      </w:pPr>
      <w:rPr>
        <w:rFonts w:hint="default"/>
        <w:lang w:val="de-DE" w:eastAsia="en-US" w:bidi="ar-SA"/>
      </w:rPr>
    </w:lvl>
    <w:lvl w:ilvl="8" w:tplc="B86CB070">
      <w:numFmt w:val="bullet"/>
      <w:lvlText w:val="•"/>
      <w:lvlJc w:val="left"/>
      <w:pPr>
        <w:ind w:left="7523" w:hanging="360"/>
      </w:pPr>
      <w:rPr>
        <w:rFonts w:hint="default"/>
        <w:lang w:val="de-DE" w:eastAsia="en-US" w:bidi="ar-SA"/>
      </w:rPr>
    </w:lvl>
  </w:abstractNum>
  <w:abstractNum w:abstractNumId="6" w15:restartNumberingAfterBreak="0">
    <w:nsid w:val="31E43B5E"/>
    <w:multiLevelType w:val="hybridMultilevel"/>
    <w:tmpl w:val="7068B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0559F"/>
    <w:multiLevelType w:val="hybridMultilevel"/>
    <w:tmpl w:val="DB0CD4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12914"/>
    <w:multiLevelType w:val="hybridMultilevel"/>
    <w:tmpl w:val="FDAA1E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01210"/>
    <w:multiLevelType w:val="hybridMultilevel"/>
    <w:tmpl w:val="2648F4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46C6A"/>
    <w:multiLevelType w:val="hybridMultilevel"/>
    <w:tmpl w:val="E89EBB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767E4"/>
    <w:multiLevelType w:val="hybridMultilevel"/>
    <w:tmpl w:val="B71416BC"/>
    <w:lvl w:ilvl="0" w:tplc="5BEE529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de-DE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32029"/>
    <w:multiLevelType w:val="hybridMultilevel"/>
    <w:tmpl w:val="0EE81C80"/>
    <w:lvl w:ilvl="0" w:tplc="0407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13" w15:restartNumberingAfterBreak="0">
    <w:nsid w:val="534C5A90"/>
    <w:multiLevelType w:val="hybridMultilevel"/>
    <w:tmpl w:val="439AFBE2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D75439"/>
    <w:multiLevelType w:val="hybridMultilevel"/>
    <w:tmpl w:val="F8BE34E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11987"/>
    <w:multiLevelType w:val="hybridMultilevel"/>
    <w:tmpl w:val="FD7AC5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11291"/>
    <w:multiLevelType w:val="hybridMultilevel"/>
    <w:tmpl w:val="137604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C03F9"/>
    <w:multiLevelType w:val="hybridMultilevel"/>
    <w:tmpl w:val="0C242EBC"/>
    <w:lvl w:ilvl="0" w:tplc="5BEE5298">
      <w:numFmt w:val="bullet"/>
      <w:lvlText w:val=""/>
      <w:lvlJc w:val="left"/>
      <w:pPr>
        <w:ind w:left="7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de-DE" w:eastAsia="en-US" w:bidi="ar-SA"/>
      </w:rPr>
    </w:lvl>
    <w:lvl w:ilvl="1" w:tplc="27B8056A">
      <w:numFmt w:val="bullet"/>
      <w:lvlText w:val="•"/>
      <w:lvlJc w:val="left"/>
      <w:pPr>
        <w:ind w:left="1206" w:hanging="360"/>
      </w:pPr>
      <w:rPr>
        <w:rFonts w:hint="default"/>
        <w:lang w:val="de-DE" w:eastAsia="en-US" w:bidi="ar-SA"/>
      </w:rPr>
    </w:lvl>
    <w:lvl w:ilvl="2" w:tplc="FFC0EE92">
      <w:numFmt w:val="bullet"/>
      <w:lvlText w:val="•"/>
      <w:lvlJc w:val="left"/>
      <w:pPr>
        <w:ind w:left="1652" w:hanging="360"/>
      </w:pPr>
      <w:rPr>
        <w:rFonts w:hint="default"/>
        <w:lang w:val="de-DE" w:eastAsia="en-US" w:bidi="ar-SA"/>
      </w:rPr>
    </w:lvl>
    <w:lvl w:ilvl="3" w:tplc="EB04A44A">
      <w:numFmt w:val="bullet"/>
      <w:lvlText w:val="•"/>
      <w:lvlJc w:val="left"/>
      <w:pPr>
        <w:ind w:left="2098" w:hanging="360"/>
      </w:pPr>
      <w:rPr>
        <w:rFonts w:hint="default"/>
        <w:lang w:val="de-DE" w:eastAsia="en-US" w:bidi="ar-SA"/>
      </w:rPr>
    </w:lvl>
    <w:lvl w:ilvl="4" w:tplc="133AF342">
      <w:numFmt w:val="bullet"/>
      <w:lvlText w:val="•"/>
      <w:lvlJc w:val="left"/>
      <w:pPr>
        <w:ind w:left="2545" w:hanging="360"/>
      </w:pPr>
      <w:rPr>
        <w:rFonts w:hint="default"/>
        <w:lang w:val="de-DE" w:eastAsia="en-US" w:bidi="ar-SA"/>
      </w:rPr>
    </w:lvl>
    <w:lvl w:ilvl="5" w:tplc="B980F592">
      <w:numFmt w:val="bullet"/>
      <w:lvlText w:val="•"/>
      <w:lvlJc w:val="left"/>
      <w:pPr>
        <w:ind w:left="2991" w:hanging="360"/>
      </w:pPr>
      <w:rPr>
        <w:rFonts w:hint="default"/>
        <w:lang w:val="de-DE" w:eastAsia="en-US" w:bidi="ar-SA"/>
      </w:rPr>
    </w:lvl>
    <w:lvl w:ilvl="6" w:tplc="9CCCAAD0">
      <w:numFmt w:val="bullet"/>
      <w:lvlText w:val="•"/>
      <w:lvlJc w:val="left"/>
      <w:pPr>
        <w:ind w:left="3437" w:hanging="360"/>
      </w:pPr>
      <w:rPr>
        <w:rFonts w:hint="default"/>
        <w:lang w:val="de-DE" w:eastAsia="en-US" w:bidi="ar-SA"/>
      </w:rPr>
    </w:lvl>
    <w:lvl w:ilvl="7" w:tplc="78CA4A76">
      <w:numFmt w:val="bullet"/>
      <w:lvlText w:val="•"/>
      <w:lvlJc w:val="left"/>
      <w:pPr>
        <w:ind w:left="3883" w:hanging="360"/>
      </w:pPr>
      <w:rPr>
        <w:rFonts w:hint="default"/>
        <w:lang w:val="de-DE" w:eastAsia="en-US" w:bidi="ar-SA"/>
      </w:rPr>
    </w:lvl>
    <w:lvl w:ilvl="8" w:tplc="F1A035FE">
      <w:numFmt w:val="bullet"/>
      <w:lvlText w:val="•"/>
      <w:lvlJc w:val="left"/>
      <w:pPr>
        <w:ind w:left="4330" w:hanging="360"/>
      </w:pPr>
      <w:rPr>
        <w:rFonts w:hint="default"/>
        <w:lang w:val="de-DE" w:eastAsia="en-US" w:bidi="ar-SA"/>
      </w:rPr>
    </w:lvl>
  </w:abstractNum>
  <w:abstractNum w:abstractNumId="18" w15:restartNumberingAfterBreak="0">
    <w:nsid w:val="606421AF"/>
    <w:multiLevelType w:val="hybridMultilevel"/>
    <w:tmpl w:val="D80282BE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9" w15:restartNumberingAfterBreak="0">
    <w:nsid w:val="6FF25B2E"/>
    <w:multiLevelType w:val="hybridMultilevel"/>
    <w:tmpl w:val="BDA6FEC6"/>
    <w:lvl w:ilvl="0" w:tplc="C0F6202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36"/>
      </w:rPr>
    </w:lvl>
    <w:lvl w:ilvl="1" w:tplc="31F85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58DA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06D2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6C65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4433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D4EB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9CB2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D672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2CE257D"/>
    <w:multiLevelType w:val="hybridMultilevel"/>
    <w:tmpl w:val="AB545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920141">
    <w:abstractNumId w:val="5"/>
  </w:num>
  <w:num w:numId="2" w16cid:durableId="578830271">
    <w:abstractNumId w:val="10"/>
  </w:num>
  <w:num w:numId="3" w16cid:durableId="1159226245">
    <w:abstractNumId w:val="7"/>
  </w:num>
  <w:num w:numId="4" w16cid:durableId="1465850076">
    <w:abstractNumId w:val="11"/>
  </w:num>
  <w:num w:numId="5" w16cid:durableId="899748485">
    <w:abstractNumId w:val="2"/>
  </w:num>
  <w:num w:numId="6" w16cid:durableId="1884907709">
    <w:abstractNumId w:val="3"/>
  </w:num>
  <w:num w:numId="7" w16cid:durableId="1701008475">
    <w:abstractNumId w:val="19"/>
  </w:num>
  <w:num w:numId="8" w16cid:durableId="2105951543">
    <w:abstractNumId w:val="0"/>
  </w:num>
  <w:num w:numId="9" w16cid:durableId="875235255">
    <w:abstractNumId w:val="6"/>
  </w:num>
  <w:num w:numId="10" w16cid:durableId="401951248">
    <w:abstractNumId w:val="8"/>
  </w:num>
  <w:num w:numId="11" w16cid:durableId="929704482">
    <w:abstractNumId w:val="1"/>
  </w:num>
  <w:num w:numId="12" w16cid:durableId="455367784">
    <w:abstractNumId w:val="13"/>
  </w:num>
  <w:num w:numId="13" w16cid:durableId="1148473694">
    <w:abstractNumId w:val="14"/>
  </w:num>
  <w:num w:numId="14" w16cid:durableId="582836806">
    <w:abstractNumId w:val="16"/>
  </w:num>
  <w:num w:numId="15" w16cid:durableId="15547152">
    <w:abstractNumId w:val="17"/>
  </w:num>
  <w:num w:numId="16" w16cid:durableId="747728617">
    <w:abstractNumId w:val="4"/>
  </w:num>
  <w:num w:numId="17" w16cid:durableId="115412955">
    <w:abstractNumId w:val="20"/>
  </w:num>
  <w:num w:numId="18" w16cid:durableId="125659345">
    <w:abstractNumId w:val="15"/>
  </w:num>
  <w:num w:numId="19" w16cid:durableId="1710061020">
    <w:abstractNumId w:val="12"/>
  </w:num>
  <w:num w:numId="20" w16cid:durableId="1988825067">
    <w:abstractNumId w:val="18"/>
  </w:num>
  <w:num w:numId="21" w16cid:durableId="18672571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28"/>
    <w:rsid w:val="00002F5C"/>
    <w:rsid w:val="00021722"/>
    <w:rsid w:val="0002583E"/>
    <w:rsid w:val="00031A67"/>
    <w:rsid w:val="0003228B"/>
    <w:rsid w:val="00075E4C"/>
    <w:rsid w:val="000B53FD"/>
    <w:rsid w:val="000C0E24"/>
    <w:rsid w:val="000C36EF"/>
    <w:rsid w:val="000D79E2"/>
    <w:rsid w:val="00126D27"/>
    <w:rsid w:val="0013579C"/>
    <w:rsid w:val="00142143"/>
    <w:rsid w:val="00145EE2"/>
    <w:rsid w:val="00185592"/>
    <w:rsid w:val="001E679A"/>
    <w:rsid w:val="001F56CB"/>
    <w:rsid w:val="00201721"/>
    <w:rsid w:val="00214391"/>
    <w:rsid w:val="00231292"/>
    <w:rsid w:val="00274480"/>
    <w:rsid w:val="002750EC"/>
    <w:rsid w:val="00293F08"/>
    <w:rsid w:val="00296681"/>
    <w:rsid w:val="002A7152"/>
    <w:rsid w:val="002D5C15"/>
    <w:rsid w:val="00315FB2"/>
    <w:rsid w:val="0032060A"/>
    <w:rsid w:val="003239E4"/>
    <w:rsid w:val="00326528"/>
    <w:rsid w:val="00332331"/>
    <w:rsid w:val="00345F63"/>
    <w:rsid w:val="003532FA"/>
    <w:rsid w:val="0036723C"/>
    <w:rsid w:val="00370DCD"/>
    <w:rsid w:val="00375E03"/>
    <w:rsid w:val="003A746D"/>
    <w:rsid w:val="003B0807"/>
    <w:rsid w:val="003B28CF"/>
    <w:rsid w:val="003C1B4D"/>
    <w:rsid w:val="003C739E"/>
    <w:rsid w:val="003D19AB"/>
    <w:rsid w:val="003E7EF5"/>
    <w:rsid w:val="00422E91"/>
    <w:rsid w:val="0043672E"/>
    <w:rsid w:val="00450740"/>
    <w:rsid w:val="004526E0"/>
    <w:rsid w:val="0046058D"/>
    <w:rsid w:val="00476AEE"/>
    <w:rsid w:val="00483624"/>
    <w:rsid w:val="004837E0"/>
    <w:rsid w:val="004E2C80"/>
    <w:rsid w:val="004E3208"/>
    <w:rsid w:val="004E4B1F"/>
    <w:rsid w:val="004F6C53"/>
    <w:rsid w:val="00503404"/>
    <w:rsid w:val="005123F1"/>
    <w:rsid w:val="0054592E"/>
    <w:rsid w:val="00552EF0"/>
    <w:rsid w:val="00556236"/>
    <w:rsid w:val="0057268F"/>
    <w:rsid w:val="00582CCF"/>
    <w:rsid w:val="005C772C"/>
    <w:rsid w:val="005F68AD"/>
    <w:rsid w:val="005F6AF9"/>
    <w:rsid w:val="006163EF"/>
    <w:rsid w:val="00631837"/>
    <w:rsid w:val="006402AF"/>
    <w:rsid w:val="00646D58"/>
    <w:rsid w:val="006504BB"/>
    <w:rsid w:val="00683B35"/>
    <w:rsid w:val="00686AEB"/>
    <w:rsid w:val="00690B92"/>
    <w:rsid w:val="006927A2"/>
    <w:rsid w:val="006B51F1"/>
    <w:rsid w:val="006B5A30"/>
    <w:rsid w:val="006C79F7"/>
    <w:rsid w:val="006E0C28"/>
    <w:rsid w:val="006E5214"/>
    <w:rsid w:val="006F0675"/>
    <w:rsid w:val="006F1970"/>
    <w:rsid w:val="006F4E98"/>
    <w:rsid w:val="006F56F7"/>
    <w:rsid w:val="00707FC3"/>
    <w:rsid w:val="007175F8"/>
    <w:rsid w:val="00745EED"/>
    <w:rsid w:val="0075669C"/>
    <w:rsid w:val="00764C26"/>
    <w:rsid w:val="00773563"/>
    <w:rsid w:val="00773900"/>
    <w:rsid w:val="00774A23"/>
    <w:rsid w:val="00774BE3"/>
    <w:rsid w:val="00781161"/>
    <w:rsid w:val="007946A3"/>
    <w:rsid w:val="00794B67"/>
    <w:rsid w:val="007952A6"/>
    <w:rsid w:val="007963A2"/>
    <w:rsid w:val="00797229"/>
    <w:rsid w:val="007E1606"/>
    <w:rsid w:val="008028E4"/>
    <w:rsid w:val="008053E8"/>
    <w:rsid w:val="00811645"/>
    <w:rsid w:val="00827F4B"/>
    <w:rsid w:val="00835A2A"/>
    <w:rsid w:val="008422DC"/>
    <w:rsid w:val="008561E5"/>
    <w:rsid w:val="008D1D1D"/>
    <w:rsid w:val="008E005C"/>
    <w:rsid w:val="0090585F"/>
    <w:rsid w:val="0091071C"/>
    <w:rsid w:val="0093732B"/>
    <w:rsid w:val="0095107E"/>
    <w:rsid w:val="0095631D"/>
    <w:rsid w:val="009568E8"/>
    <w:rsid w:val="00974E76"/>
    <w:rsid w:val="00984BC5"/>
    <w:rsid w:val="00987BFA"/>
    <w:rsid w:val="00993879"/>
    <w:rsid w:val="009B2379"/>
    <w:rsid w:val="009B7E57"/>
    <w:rsid w:val="009D11BC"/>
    <w:rsid w:val="009E0B93"/>
    <w:rsid w:val="009E22DB"/>
    <w:rsid w:val="009F1515"/>
    <w:rsid w:val="00A35C27"/>
    <w:rsid w:val="00A51F60"/>
    <w:rsid w:val="00A52971"/>
    <w:rsid w:val="00A54C6A"/>
    <w:rsid w:val="00A741D3"/>
    <w:rsid w:val="00A87976"/>
    <w:rsid w:val="00A9345B"/>
    <w:rsid w:val="00AA4410"/>
    <w:rsid w:val="00AB5575"/>
    <w:rsid w:val="00AB6DF6"/>
    <w:rsid w:val="00AC607F"/>
    <w:rsid w:val="00AD05A3"/>
    <w:rsid w:val="00AD3368"/>
    <w:rsid w:val="00AE3695"/>
    <w:rsid w:val="00AF6DB3"/>
    <w:rsid w:val="00B17323"/>
    <w:rsid w:val="00B35A22"/>
    <w:rsid w:val="00B53B44"/>
    <w:rsid w:val="00B5600A"/>
    <w:rsid w:val="00B63027"/>
    <w:rsid w:val="00B80D2F"/>
    <w:rsid w:val="00B945BE"/>
    <w:rsid w:val="00B94CDB"/>
    <w:rsid w:val="00BB09B3"/>
    <w:rsid w:val="00BC0C07"/>
    <w:rsid w:val="00BE79B1"/>
    <w:rsid w:val="00C14076"/>
    <w:rsid w:val="00C23A58"/>
    <w:rsid w:val="00C46863"/>
    <w:rsid w:val="00C47391"/>
    <w:rsid w:val="00C50803"/>
    <w:rsid w:val="00C55AA2"/>
    <w:rsid w:val="00C6402D"/>
    <w:rsid w:val="00C81DC8"/>
    <w:rsid w:val="00C94A2B"/>
    <w:rsid w:val="00CA6B59"/>
    <w:rsid w:val="00CA7403"/>
    <w:rsid w:val="00CB01E3"/>
    <w:rsid w:val="00CC1E43"/>
    <w:rsid w:val="00CF33C0"/>
    <w:rsid w:val="00CF35AC"/>
    <w:rsid w:val="00D11D0A"/>
    <w:rsid w:val="00D37D3B"/>
    <w:rsid w:val="00D7179D"/>
    <w:rsid w:val="00D758AA"/>
    <w:rsid w:val="00D85619"/>
    <w:rsid w:val="00D859CA"/>
    <w:rsid w:val="00DE734E"/>
    <w:rsid w:val="00DF0CB1"/>
    <w:rsid w:val="00E0214F"/>
    <w:rsid w:val="00E1210E"/>
    <w:rsid w:val="00E1613C"/>
    <w:rsid w:val="00E35CFB"/>
    <w:rsid w:val="00E36824"/>
    <w:rsid w:val="00E46646"/>
    <w:rsid w:val="00E47D9C"/>
    <w:rsid w:val="00E52198"/>
    <w:rsid w:val="00E66DBC"/>
    <w:rsid w:val="00E762CE"/>
    <w:rsid w:val="00E951E2"/>
    <w:rsid w:val="00EA7688"/>
    <w:rsid w:val="00EB4F4B"/>
    <w:rsid w:val="00EC6C40"/>
    <w:rsid w:val="00ED4C07"/>
    <w:rsid w:val="00EE5CF5"/>
    <w:rsid w:val="00EF01E1"/>
    <w:rsid w:val="00F21902"/>
    <w:rsid w:val="00F25963"/>
    <w:rsid w:val="00F367D4"/>
    <w:rsid w:val="00F417A3"/>
    <w:rsid w:val="00F53A9E"/>
    <w:rsid w:val="00F56DF2"/>
    <w:rsid w:val="00FA02CB"/>
    <w:rsid w:val="00FB20E3"/>
    <w:rsid w:val="00FB6376"/>
    <w:rsid w:val="00FE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3CEC7F"/>
  <w15:chartTrackingRefBased/>
  <w15:docId w15:val="{3B476543-23E2-4C0D-B9AE-2879D96F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26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52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6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3265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26528"/>
    <w:rPr>
      <w:rFonts w:ascii="Times New Roman" w:eastAsia="Times New Roman" w:hAnsi="Times New Roman" w:cs="Times New Roman"/>
      <w:kern w:val="0"/>
      <w:sz w:val="20"/>
      <w:szCs w:val="20"/>
      <w:lang w:val="de-DE"/>
      <w14:ligatures w14:val="none"/>
    </w:rPr>
  </w:style>
  <w:style w:type="character" w:styleId="Hyperlink">
    <w:name w:val="Hyperlink"/>
    <w:basedOn w:val="DefaultParagraphFont"/>
    <w:uiPriority w:val="99"/>
    <w:unhideWhenUsed/>
    <w:rsid w:val="003265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7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46D"/>
  </w:style>
  <w:style w:type="paragraph" w:styleId="Footer">
    <w:name w:val="footer"/>
    <w:basedOn w:val="Normal"/>
    <w:link w:val="FooterChar"/>
    <w:uiPriority w:val="99"/>
    <w:unhideWhenUsed/>
    <w:rsid w:val="003A7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46D"/>
  </w:style>
  <w:style w:type="character" w:styleId="UnresolvedMention">
    <w:name w:val="Unresolved Mention"/>
    <w:basedOn w:val="DefaultParagraphFont"/>
    <w:uiPriority w:val="99"/>
    <w:semiHidden/>
    <w:unhideWhenUsed/>
    <w:rsid w:val="002017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17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hub.com/HuseynA28/AdPredictor-Web-services-model-deployment" TargetMode="External"/><Relationship Id="rId18" Type="http://schemas.openxmlformats.org/officeDocument/2006/relationships/hyperlink" Target="https://github.com/HuseynA28/Deploying-ML-with-FastAPI-on-Docker-Kubernetes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medium.com/@huseynabdullayev_34266/machine-learning-deployment-f5e2404cc31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huseyn-abdullayev-566a74123/" TargetMode="External"/><Relationship Id="rId17" Type="http://schemas.openxmlformats.org/officeDocument/2006/relationships/hyperlink" Target="https://github.com/HuseynA28/AdPredictor-Web-services-model-deployment" TargetMode="External"/><Relationship Id="rId25" Type="http://schemas.openxmlformats.org/officeDocument/2006/relationships/hyperlink" Target="https://medium.com/%40huseynabdullayev_34266/is-big-data-dead-75c5c718d59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useynA28/Snowflake-MLOPS" TargetMode="External"/><Relationship Id="rId20" Type="http://schemas.openxmlformats.org/officeDocument/2006/relationships/hyperlink" Target="https://github.com/HuseynA28/Time-Series-ml-mode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s://medium.com/%40huseynabdullayev_34266/experiment-tracking-with-mlflow-45d05f3b22e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useynA28" TargetMode="External"/><Relationship Id="rId23" Type="http://schemas.openxmlformats.org/officeDocument/2006/relationships/hyperlink" Target="https://medium.com/%40huseynabdullayev_34266/the-role-of-data-science-in-sustainability-analysis-14d3f726bc6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linkedin.com/in/huseyn-abdullayev-566a74123/" TargetMode="External"/><Relationship Id="rId19" Type="http://schemas.openxmlformats.org/officeDocument/2006/relationships/hyperlink" Target="https://github.com/HuseynA28/crm-analyti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6.png"/><Relationship Id="rId22" Type="http://schemas.openxmlformats.org/officeDocument/2006/relationships/hyperlink" Target="https://medium.com/%40huseynabdullayev_34266/end-to-end-machine-learning-ml-lifecycle-mage-ai-bcb315b4b8f0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1E1C4-BCC8-400C-BA0C-6BF60A51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~WRL0001.tmp</Template>
  <TotalTime>2</TotalTime>
  <Pages>1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Aytaj Mammadova</dc:creator>
  <cp:keywords/>
  <dc:description/>
  <cp:lastModifiedBy>Abdullayev, Huseyn</cp:lastModifiedBy>
  <cp:revision>30</cp:revision>
  <cp:lastPrinted>2024-07-30T20:37:00Z</cp:lastPrinted>
  <dcterms:created xsi:type="dcterms:W3CDTF">2024-07-30T15:52:00Z</dcterms:created>
  <dcterms:modified xsi:type="dcterms:W3CDTF">2024-09-04T06:09:00Z</dcterms:modified>
</cp:coreProperties>
</file>